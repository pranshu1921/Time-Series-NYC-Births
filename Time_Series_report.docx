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7C954A" w14:textId="51F97E07" w:rsidR="008C1C75" w:rsidRDefault="003F57AD">
      <w:pPr>
        <w:pStyle w:val="Title"/>
      </w:pPr>
      <w:sdt>
        <w:sdtPr>
          <w:rPr>
            <w:rFonts w:ascii="Times New Roman" w:eastAsia="Times New Roman" w:hAnsi="Times New Roman" w:cs="Times New Roman"/>
            <w:kern w:val="0"/>
            <w:lang w:val="en-IN" w:eastAsia="en-GB"/>
          </w:rPr>
          <w:alias w:val="Title"/>
          <w:tag w:val=""/>
          <w:id w:val="726351117"/>
          <w:placeholder>
            <w:docPart w:val="8A4C8CC8B34ED1468542A541B8167C9E"/>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F004AB">
            <w:rPr>
              <w:rFonts w:ascii="Times New Roman" w:eastAsia="Times New Roman" w:hAnsi="Times New Roman" w:cs="Times New Roman"/>
              <w:kern w:val="0"/>
              <w:lang w:val="en-IN" w:eastAsia="en-GB"/>
            </w:rPr>
            <w:t>Time Series Analysis in R</w:t>
          </w:r>
        </w:sdtContent>
      </w:sdt>
    </w:p>
    <w:p w14:paraId="4B780D13" w14:textId="77777777" w:rsidR="008C1C75" w:rsidRDefault="00F52311">
      <w:pPr>
        <w:pStyle w:val="Title2"/>
      </w:pPr>
      <w:proofErr w:type="spellStart"/>
      <w:r>
        <w:t>Pranshu</w:t>
      </w:r>
      <w:proofErr w:type="spellEnd"/>
      <w:r>
        <w:t xml:space="preserve"> Kumar</w:t>
      </w:r>
    </w:p>
    <w:p w14:paraId="185DAFA5" w14:textId="77777777" w:rsidR="002776FD" w:rsidRDefault="002776FD"/>
    <w:sdt>
      <w:sdtPr>
        <w:rPr>
          <w:rFonts w:asciiTheme="minorHAnsi" w:eastAsiaTheme="minorEastAsia" w:hAnsiTheme="minorHAnsi" w:cstheme="minorBidi"/>
          <w:kern w:val="24"/>
          <w:szCs w:val="24"/>
          <w:lang w:val="en-IN" w:eastAsia="ja-JP"/>
        </w:rPr>
        <w:id w:val="-2069870525"/>
        <w:docPartObj>
          <w:docPartGallery w:val="Table of Contents"/>
          <w:docPartUnique/>
        </w:docPartObj>
      </w:sdtPr>
      <w:sdtEndPr>
        <w:rPr>
          <w:rFonts w:ascii="Times New Roman" w:eastAsia="Times New Roman" w:hAnsi="Times New Roman" w:cs="Times New Roman"/>
          <w:b/>
          <w:bCs/>
          <w:noProof/>
          <w:kern w:val="0"/>
          <w:lang w:eastAsia="en-GB"/>
        </w:rPr>
      </w:sdtEndPr>
      <w:sdtContent>
        <w:p w14:paraId="5D280CDB" w14:textId="77777777" w:rsidR="008C1C75" w:rsidRPr="009956B1" w:rsidRDefault="00CE59D0">
          <w:pPr>
            <w:pStyle w:val="TOCHeading"/>
            <w:rPr>
              <w:b/>
              <w:bCs/>
              <w:lang w:val="en-GB" w:bidi="en-GB"/>
            </w:rPr>
          </w:pPr>
          <w:r w:rsidRPr="009956B1">
            <w:rPr>
              <w:b/>
              <w:bCs/>
              <w:lang w:val="en-GB" w:bidi="en-GB"/>
            </w:rPr>
            <w:t>Table of Contents</w:t>
          </w:r>
        </w:p>
        <w:p w14:paraId="64820513" w14:textId="77777777" w:rsidR="00947287" w:rsidRPr="00947287" w:rsidRDefault="00947287" w:rsidP="00947287">
          <w:pPr>
            <w:rPr>
              <w:lang w:val="en-GB" w:eastAsia="en-US" w:bidi="en-GB"/>
            </w:rPr>
          </w:pPr>
        </w:p>
        <w:p w14:paraId="64098ACA" w14:textId="42605DB9" w:rsidR="00E00ABE" w:rsidRDefault="00CE59D0">
          <w:pPr>
            <w:pStyle w:val="TOC1"/>
            <w:tabs>
              <w:tab w:val="right" w:leader="dot" w:pos="9016"/>
            </w:tabs>
            <w:rPr>
              <w:noProof/>
              <w:kern w:val="0"/>
              <w:lang w:val="en-IN" w:eastAsia="en-GB"/>
            </w:rPr>
          </w:pPr>
          <w:r>
            <w:rPr>
              <w:lang w:val="en-GB" w:bidi="en-GB"/>
            </w:rPr>
            <w:fldChar w:fldCharType="begin"/>
          </w:r>
          <w:r>
            <w:rPr>
              <w:lang w:val="en-GB" w:bidi="en-GB"/>
            </w:rPr>
            <w:instrText xml:space="preserve"> TOC \o "1-3" \h \z \u </w:instrText>
          </w:r>
          <w:r>
            <w:rPr>
              <w:lang w:val="en-GB" w:bidi="en-GB"/>
            </w:rPr>
            <w:fldChar w:fldCharType="separate"/>
          </w:r>
          <w:hyperlink w:anchor="_Toc31639325" w:history="1">
            <w:r w:rsidR="00F004AB">
              <w:rPr>
                <w:rStyle w:val="Hyperlink"/>
                <w:noProof/>
                <w:lang w:val="en-GB" w:bidi="en-GB"/>
              </w:rPr>
              <w:t>Time Series Analysis in R</w:t>
            </w:r>
            <w:r w:rsidR="00E00ABE">
              <w:rPr>
                <w:noProof/>
                <w:webHidden/>
              </w:rPr>
              <w:tab/>
            </w:r>
            <w:r w:rsidR="00E00ABE">
              <w:rPr>
                <w:noProof/>
                <w:webHidden/>
              </w:rPr>
              <w:fldChar w:fldCharType="begin"/>
            </w:r>
            <w:r w:rsidR="00E00ABE">
              <w:rPr>
                <w:noProof/>
                <w:webHidden/>
              </w:rPr>
              <w:instrText xml:space="preserve"> PAGEREF _Toc31639325 \h </w:instrText>
            </w:r>
            <w:r w:rsidR="00E00ABE">
              <w:rPr>
                <w:noProof/>
                <w:webHidden/>
              </w:rPr>
            </w:r>
            <w:r w:rsidR="00E00ABE">
              <w:rPr>
                <w:noProof/>
                <w:webHidden/>
              </w:rPr>
              <w:fldChar w:fldCharType="separate"/>
            </w:r>
            <w:r w:rsidR="00F26D0D">
              <w:rPr>
                <w:noProof/>
                <w:webHidden/>
              </w:rPr>
              <w:t>3</w:t>
            </w:r>
            <w:r w:rsidR="00E00ABE">
              <w:rPr>
                <w:noProof/>
                <w:webHidden/>
              </w:rPr>
              <w:fldChar w:fldCharType="end"/>
            </w:r>
          </w:hyperlink>
        </w:p>
        <w:p w14:paraId="5D1E5B4C" w14:textId="3B6770AE" w:rsidR="00E00ABE" w:rsidRDefault="003F57AD">
          <w:pPr>
            <w:pStyle w:val="TOC1"/>
            <w:tabs>
              <w:tab w:val="right" w:leader="dot" w:pos="9016"/>
            </w:tabs>
            <w:rPr>
              <w:noProof/>
              <w:kern w:val="0"/>
              <w:lang w:val="en-IN" w:eastAsia="en-GB"/>
            </w:rPr>
          </w:pPr>
          <w:hyperlink w:anchor="_Toc31639326" w:history="1">
            <w:r w:rsidR="00E00ABE" w:rsidRPr="007B788D">
              <w:rPr>
                <w:rStyle w:val="Hyperlink"/>
                <w:noProof/>
              </w:rPr>
              <w:t>Introduction</w:t>
            </w:r>
            <w:r w:rsidR="00E00ABE">
              <w:rPr>
                <w:noProof/>
                <w:webHidden/>
              </w:rPr>
              <w:tab/>
            </w:r>
            <w:r w:rsidR="00E00ABE">
              <w:rPr>
                <w:noProof/>
                <w:webHidden/>
              </w:rPr>
              <w:fldChar w:fldCharType="begin"/>
            </w:r>
            <w:r w:rsidR="00E00ABE">
              <w:rPr>
                <w:noProof/>
                <w:webHidden/>
              </w:rPr>
              <w:instrText xml:space="preserve"> PAGEREF _Toc31639326 \h </w:instrText>
            </w:r>
            <w:r w:rsidR="00E00ABE">
              <w:rPr>
                <w:noProof/>
                <w:webHidden/>
              </w:rPr>
            </w:r>
            <w:r w:rsidR="00E00ABE">
              <w:rPr>
                <w:noProof/>
                <w:webHidden/>
              </w:rPr>
              <w:fldChar w:fldCharType="separate"/>
            </w:r>
            <w:r w:rsidR="00F26D0D">
              <w:rPr>
                <w:noProof/>
                <w:webHidden/>
              </w:rPr>
              <w:t>4</w:t>
            </w:r>
            <w:r w:rsidR="00E00ABE">
              <w:rPr>
                <w:noProof/>
                <w:webHidden/>
              </w:rPr>
              <w:fldChar w:fldCharType="end"/>
            </w:r>
          </w:hyperlink>
        </w:p>
        <w:p w14:paraId="70A14C5F" w14:textId="52F5B3FA" w:rsidR="00E00ABE" w:rsidRDefault="00366BDF" w:rsidP="00366BDF">
          <w:pPr>
            <w:pStyle w:val="TOC2"/>
            <w:tabs>
              <w:tab w:val="right" w:leader="dot" w:pos="9016"/>
            </w:tabs>
            <w:ind w:left="0" w:firstLine="0"/>
            <w:rPr>
              <w:noProof/>
              <w:kern w:val="0"/>
              <w:lang w:val="en-IN" w:eastAsia="en-GB"/>
            </w:rPr>
          </w:pPr>
          <w:r>
            <w:rPr>
              <w:rStyle w:val="Hyperlink"/>
              <w:noProof/>
              <w:u w:val="none"/>
            </w:rPr>
            <w:t xml:space="preserve">            </w:t>
          </w:r>
          <w:hyperlink w:anchor="_Toc31639327" w:history="1">
            <w:r w:rsidR="00E00ABE" w:rsidRPr="007B788D">
              <w:rPr>
                <w:rStyle w:val="Hyperlink"/>
                <w:noProof/>
              </w:rPr>
              <w:t>Analysis</w:t>
            </w:r>
            <w:r w:rsidR="00E00ABE">
              <w:rPr>
                <w:noProof/>
                <w:webHidden/>
              </w:rPr>
              <w:tab/>
            </w:r>
            <w:r w:rsidR="00E00ABE">
              <w:rPr>
                <w:noProof/>
                <w:webHidden/>
              </w:rPr>
              <w:fldChar w:fldCharType="begin"/>
            </w:r>
            <w:r w:rsidR="00E00ABE">
              <w:rPr>
                <w:noProof/>
                <w:webHidden/>
              </w:rPr>
              <w:instrText xml:space="preserve"> PAGEREF _Toc31639327 \h </w:instrText>
            </w:r>
            <w:r w:rsidR="00E00ABE">
              <w:rPr>
                <w:noProof/>
                <w:webHidden/>
              </w:rPr>
            </w:r>
            <w:r w:rsidR="00E00ABE">
              <w:rPr>
                <w:noProof/>
                <w:webHidden/>
              </w:rPr>
              <w:fldChar w:fldCharType="separate"/>
            </w:r>
            <w:r w:rsidR="00F26D0D">
              <w:rPr>
                <w:noProof/>
                <w:webHidden/>
              </w:rPr>
              <w:t>5</w:t>
            </w:r>
            <w:r w:rsidR="00E00ABE">
              <w:rPr>
                <w:noProof/>
                <w:webHidden/>
              </w:rPr>
              <w:fldChar w:fldCharType="end"/>
            </w:r>
          </w:hyperlink>
        </w:p>
        <w:p w14:paraId="76FBC993" w14:textId="78269B0D" w:rsidR="00E00ABE" w:rsidRDefault="00366BDF" w:rsidP="00366BDF">
          <w:pPr>
            <w:pStyle w:val="TOC3"/>
            <w:tabs>
              <w:tab w:val="right" w:leader="dot" w:pos="9016"/>
            </w:tabs>
            <w:ind w:left="0" w:firstLine="0"/>
            <w:rPr>
              <w:noProof/>
              <w:kern w:val="0"/>
              <w:lang w:val="en-IN" w:eastAsia="en-GB"/>
            </w:rPr>
          </w:pPr>
          <w:r>
            <w:rPr>
              <w:rStyle w:val="Hyperlink"/>
              <w:noProof/>
              <w:u w:val="none"/>
            </w:rPr>
            <w:t xml:space="preserve">            </w:t>
          </w:r>
          <w:hyperlink w:anchor="_Toc31639328" w:history="1">
            <w:r w:rsidR="00E00ABE" w:rsidRPr="007B788D">
              <w:rPr>
                <w:rStyle w:val="Hyperlink"/>
                <w:noProof/>
                <w:lang w:val="en-IN" w:eastAsia="en-GB"/>
              </w:rPr>
              <w:t>Conclusion</w:t>
            </w:r>
            <w:r w:rsidR="00E00ABE">
              <w:rPr>
                <w:noProof/>
                <w:webHidden/>
              </w:rPr>
              <w:tab/>
            </w:r>
            <w:r w:rsidR="00E00ABE">
              <w:rPr>
                <w:noProof/>
                <w:webHidden/>
              </w:rPr>
              <w:fldChar w:fldCharType="begin"/>
            </w:r>
            <w:r w:rsidR="00E00ABE">
              <w:rPr>
                <w:noProof/>
                <w:webHidden/>
              </w:rPr>
              <w:instrText xml:space="preserve"> PAGEREF _Toc31639328 \h </w:instrText>
            </w:r>
            <w:r w:rsidR="00E00ABE">
              <w:rPr>
                <w:noProof/>
                <w:webHidden/>
              </w:rPr>
            </w:r>
            <w:r w:rsidR="00E00ABE">
              <w:rPr>
                <w:noProof/>
                <w:webHidden/>
              </w:rPr>
              <w:fldChar w:fldCharType="separate"/>
            </w:r>
            <w:r w:rsidR="00F26D0D">
              <w:rPr>
                <w:noProof/>
                <w:webHidden/>
              </w:rPr>
              <w:t>15</w:t>
            </w:r>
            <w:r w:rsidR="00E00ABE">
              <w:rPr>
                <w:noProof/>
                <w:webHidden/>
              </w:rPr>
              <w:fldChar w:fldCharType="end"/>
            </w:r>
          </w:hyperlink>
        </w:p>
        <w:p w14:paraId="3471105A" w14:textId="28CD8F48" w:rsidR="00E00ABE" w:rsidRDefault="003F57AD">
          <w:pPr>
            <w:pStyle w:val="TOC1"/>
            <w:tabs>
              <w:tab w:val="right" w:leader="dot" w:pos="9016"/>
            </w:tabs>
            <w:rPr>
              <w:noProof/>
              <w:kern w:val="0"/>
              <w:lang w:val="en-IN" w:eastAsia="en-GB"/>
            </w:rPr>
          </w:pPr>
          <w:hyperlink w:anchor="_Toc31639329" w:history="1">
            <w:r w:rsidR="00E00ABE" w:rsidRPr="007B788D">
              <w:rPr>
                <w:rStyle w:val="Hyperlink"/>
                <w:noProof/>
                <w:lang w:val="en-GB" w:bidi="en-GB"/>
              </w:rPr>
              <w:t>References</w:t>
            </w:r>
            <w:r w:rsidR="00E00ABE">
              <w:rPr>
                <w:noProof/>
                <w:webHidden/>
              </w:rPr>
              <w:tab/>
            </w:r>
            <w:r w:rsidR="00E00ABE">
              <w:rPr>
                <w:noProof/>
                <w:webHidden/>
              </w:rPr>
              <w:fldChar w:fldCharType="begin"/>
            </w:r>
            <w:r w:rsidR="00E00ABE">
              <w:rPr>
                <w:noProof/>
                <w:webHidden/>
              </w:rPr>
              <w:instrText xml:space="preserve"> PAGEREF _Toc31639329 \h </w:instrText>
            </w:r>
            <w:r w:rsidR="00E00ABE">
              <w:rPr>
                <w:noProof/>
                <w:webHidden/>
              </w:rPr>
            </w:r>
            <w:r w:rsidR="00E00ABE">
              <w:rPr>
                <w:noProof/>
                <w:webHidden/>
              </w:rPr>
              <w:fldChar w:fldCharType="separate"/>
            </w:r>
            <w:r w:rsidR="00F26D0D">
              <w:rPr>
                <w:noProof/>
                <w:webHidden/>
              </w:rPr>
              <w:t>16</w:t>
            </w:r>
            <w:r w:rsidR="00E00ABE">
              <w:rPr>
                <w:noProof/>
                <w:webHidden/>
              </w:rPr>
              <w:fldChar w:fldCharType="end"/>
            </w:r>
          </w:hyperlink>
        </w:p>
        <w:p w14:paraId="619BFCD2" w14:textId="708D2196" w:rsidR="008C1C75" w:rsidRDefault="00CE59D0">
          <w:r>
            <w:rPr>
              <w:b/>
              <w:noProof/>
              <w:lang w:val="en-GB" w:bidi="en-GB"/>
            </w:rPr>
            <w:fldChar w:fldCharType="end"/>
          </w:r>
        </w:p>
      </w:sdtContent>
    </w:sdt>
    <w:p w14:paraId="383F00E5" w14:textId="4F3EA004" w:rsidR="008C1C75" w:rsidRPr="000D54D9" w:rsidRDefault="00F004AB">
      <w:pPr>
        <w:pStyle w:val="SectionTitle"/>
        <w:rPr>
          <w:b/>
          <w:bCs/>
          <w:lang w:val="en-GB" w:bidi="en-GB"/>
        </w:rPr>
      </w:pPr>
      <w:bookmarkStart w:id="0" w:name="_Toc31639325"/>
      <w:r>
        <w:rPr>
          <w:b/>
          <w:bCs/>
          <w:lang w:val="en-GB" w:bidi="en-GB"/>
        </w:rPr>
        <w:lastRenderedPageBreak/>
        <w:t xml:space="preserve">Time Series Analysis </w:t>
      </w:r>
      <w:proofErr w:type="gramStart"/>
      <w:r w:rsidR="00371914">
        <w:rPr>
          <w:b/>
          <w:bCs/>
          <w:lang w:val="en-GB" w:bidi="en-GB"/>
        </w:rPr>
        <w:t xml:space="preserve">in </w:t>
      </w:r>
      <w:r w:rsidR="00F52311" w:rsidRPr="000D54D9">
        <w:rPr>
          <w:b/>
          <w:bCs/>
          <w:lang w:val="en-GB" w:bidi="en-GB"/>
        </w:rPr>
        <w:t xml:space="preserve"> R</w:t>
      </w:r>
      <w:bookmarkEnd w:id="0"/>
      <w:proofErr w:type="gramEnd"/>
    </w:p>
    <w:p w14:paraId="64122DA7" w14:textId="77777777" w:rsidR="00947287" w:rsidRPr="00947287" w:rsidRDefault="00947287" w:rsidP="00947287">
      <w:pPr>
        <w:rPr>
          <w:lang w:val="en-GB" w:eastAsia="ja-JP" w:bidi="en-GB"/>
        </w:rPr>
      </w:pPr>
    </w:p>
    <w:p w14:paraId="2875B854" w14:textId="11747811" w:rsidR="00F52311" w:rsidRDefault="00420BAF">
      <w:r>
        <w:t xml:space="preserve">Using R to </w:t>
      </w:r>
      <w:r w:rsidR="00F004AB">
        <w:t xml:space="preserve">apply time series on a dataset </w:t>
      </w:r>
      <w:r w:rsidR="00DC30ED">
        <w:t xml:space="preserve">in R </w:t>
      </w:r>
      <w:r w:rsidR="00C66F04">
        <w:t xml:space="preserve">to predict forecasts for </w:t>
      </w:r>
      <w:proofErr w:type="spellStart"/>
      <w:r w:rsidR="00F004AB">
        <w:t>for</w:t>
      </w:r>
      <w:proofErr w:type="spellEnd"/>
      <w:r w:rsidR="00F004AB">
        <w:t xml:space="preserve"> making better </w:t>
      </w:r>
      <w:r w:rsidR="00C66F04">
        <w:t xml:space="preserve">future </w:t>
      </w:r>
      <w:r w:rsidR="00F004AB">
        <w:t>business decisions.</w:t>
      </w:r>
    </w:p>
    <w:p w14:paraId="726BD52B" w14:textId="77777777" w:rsidR="00F004AB" w:rsidRDefault="00F004AB"/>
    <w:p w14:paraId="472D49DA" w14:textId="77777777" w:rsidR="00F52311" w:rsidRDefault="00F52311"/>
    <w:p w14:paraId="2F771A25" w14:textId="77777777" w:rsidR="00F52311" w:rsidRDefault="00F52311"/>
    <w:p w14:paraId="0732D124" w14:textId="77777777" w:rsidR="00F52311" w:rsidRDefault="00F52311"/>
    <w:p w14:paraId="438E016F" w14:textId="77777777" w:rsidR="00F52311" w:rsidRDefault="00F52311"/>
    <w:p w14:paraId="39D9D15F" w14:textId="77777777" w:rsidR="00F52311" w:rsidRDefault="00F52311"/>
    <w:p w14:paraId="7441FF60" w14:textId="77777777" w:rsidR="00F52311" w:rsidRDefault="00F52311"/>
    <w:p w14:paraId="22EF0C39" w14:textId="77777777" w:rsidR="00F52311" w:rsidRDefault="00F52311"/>
    <w:p w14:paraId="47B4B468" w14:textId="77777777" w:rsidR="00F52311" w:rsidRDefault="00F52311"/>
    <w:p w14:paraId="7A79E17B" w14:textId="77777777" w:rsidR="00F52311" w:rsidRDefault="00F52311"/>
    <w:p w14:paraId="30CC1482" w14:textId="77777777" w:rsidR="00F52311" w:rsidRDefault="00F52311"/>
    <w:p w14:paraId="203B9D90" w14:textId="77777777" w:rsidR="00F52311" w:rsidRDefault="00F52311"/>
    <w:p w14:paraId="2A186B17" w14:textId="77777777" w:rsidR="00F52311" w:rsidRDefault="00F52311"/>
    <w:p w14:paraId="05D119AA" w14:textId="77777777" w:rsidR="00947597" w:rsidRDefault="00947597"/>
    <w:p w14:paraId="41D24D19" w14:textId="77777777" w:rsidR="00F52311" w:rsidRDefault="00F52311"/>
    <w:p w14:paraId="3BE496B8" w14:textId="77777777" w:rsidR="00947597" w:rsidRDefault="00947597"/>
    <w:p w14:paraId="4B76D421" w14:textId="77777777" w:rsidR="00947597" w:rsidRDefault="00947597"/>
    <w:p w14:paraId="28B4D42D" w14:textId="77777777" w:rsidR="00947597" w:rsidRDefault="00947597"/>
    <w:p w14:paraId="3C3C8230" w14:textId="77777777" w:rsidR="00947597" w:rsidRDefault="00947597"/>
    <w:p w14:paraId="785B3BFB" w14:textId="77777777" w:rsidR="00947597" w:rsidRDefault="00947597"/>
    <w:p w14:paraId="5F191680" w14:textId="77777777" w:rsidR="00947597" w:rsidRDefault="00947597"/>
    <w:p w14:paraId="60811253" w14:textId="77777777" w:rsidR="00947597" w:rsidRDefault="00947597"/>
    <w:p w14:paraId="52A8F496" w14:textId="77777777" w:rsidR="00947597" w:rsidRDefault="00947597"/>
    <w:p w14:paraId="36BBF0B0" w14:textId="77777777" w:rsidR="00947597" w:rsidRDefault="00947597"/>
    <w:p w14:paraId="630D73BD" w14:textId="77777777" w:rsidR="00947597" w:rsidRDefault="00947597"/>
    <w:p w14:paraId="161E17C4" w14:textId="77777777" w:rsidR="00947597" w:rsidRDefault="00947597"/>
    <w:p w14:paraId="1B828895" w14:textId="77777777" w:rsidR="00947597" w:rsidRDefault="00947597"/>
    <w:p w14:paraId="79BE6F74" w14:textId="77777777" w:rsidR="00947597" w:rsidRDefault="00947597"/>
    <w:p w14:paraId="19C69F3E" w14:textId="77777777" w:rsidR="00947597" w:rsidRDefault="00947597"/>
    <w:p w14:paraId="73D7C8CA" w14:textId="77777777" w:rsidR="00947597" w:rsidRDefault="00947597"/>
    <w:p w14:paraId="383EE139" w14:textId="77777777" w:rsidR="00947597" w:rsidRDefault="00947597"/>
    <w:p w14:paraId="5F531AA7" w14:textId="77777777" w:rsidR="00947597" w:rsidRDefault="00947597"/>
    <w:p w14:paraId="1232556F" w14:textId="77777777" w:rsidR="00947597" w:rsidRDefault="00947597"/>
    <w:p w14:paraId="300431DB" w14:textId="77777777" w:rsidR="00947597" w:rsidRDefault="00947597"/>
    <w:p w14:paraId="2BF970AE" w14:textId="77777777" w:rsidR="00947597" w:rsidRDefault="00947597"/>
    <w:p w14:paraId="1B64A00D" w14:textId="77777777" w:rsidR="002A11AA" w:rsidRDefault="002A11AA"/>
    <w:p w14:paraId="7E5CC838" w14:textId="77777777" w:rsidR="002A11AA" w:rsidRDefault="002A11AA"/>
    <w:p w14:paraId="487A00B5" w14:textId="2DDDD8E5" w:rsidR="002A11AA" w:rsidRDefault="002A11AA"/>
    <w:p w14:paraId="32D68FDA" w14:textId="77777777" w:rsidR="00F004AB" w:rsidRDefault="00F004AB"/>
    <w:p w14:paraId="0B79FD0B" w14:textId="77777777" w:rsidR="00420BAF" w:rsidRDefault="00420BAF"/>
    <w:p w14:paraId="61ED47F1" w14:textId="77777777" w:rsidR="00420BAF" w:rsidRDefault="00420BAF"/>
    <w:p w14:paraId="66EDC430" w14:textId="77777777" w:rsidR="002A11AA" w:rsidRDefault="002A11AA"/>
    <w:p w14:paraId="4A8C44E5" w14:textId="77777777" w:rsidR="002A11AA" w:rsidRDefault="002A11AA"/>
    <w:p w14:paraId="023BEEC5" w14:textId="77777777" w:rsidR="002A11AA" w:rsidRDefault="002A11AA"/>
    <w:p w14:paraId="5043AC6B" w14:textId="77777777" w:rsidR="008C1C75" w:rsidRDefault="00F52311">
      <w:pPr>
        <w:pStyle w:val="Heading1"/>
      </w:pPr>
      <w:bookmarkStart w:id="1" w:name="_Toc31639326"/>
      <w:r>
        <w:lastRenderedPageBreak/>
        <w:t>Introduction</w:t>
      </w:r>
      <w:bookmarkEnd w:id="1"/>
    </w:p>
    <w:p w14:paraId="4F3A6F32" w14:textId="77777777" w:rsidR="002A11AA" w:rsidRDefault="002A11AA"/>
    <w:p w14:paraId="520C1936" w14:textId="0D945244" w:rsidR="00F004AB" w:rsidRDefault="002A11AA" w:rsidP="00F004AB">
      <w:r>
        <w:t xml:space="preserve">The project deals with </w:t>
      </w:r>
      <w:r w:rsidR="00F004AB">
        <w:t>applying time series data in R on a dataset for decomposing the seasonal time series, forecasting using Exponential Smoothing and using ARIMA to address issues of correlations between successive values of time series.</w:t>
      </w:r>
    </w:p>
    <w:p w14:paraId="0E24BC45" w14:textId="32575412" w:rsidR="00F004AB" w:rsidRDefault="00F004AB" w:rsidP="00F004AB"/>
    <w:p w14:paraId="13009158" w14:textId="4CEA556F" w:rsidR="00F004AB" w:rsidRDefault="00F004AB" w:rsidP="00F004AB">
      <w:r>
        <w:t xml:space="preserve">The project consists of two parts – </w:t>
      </w:r>
    </w:p>
    <w:p w14:paraId="356E54C3" w14:textId="54DC561E" w:rsidR="00F004AB" w:rsidRDefault="00F004AB" w:rsidP="00F004AB"/>
    <w:p w14:paraId="23E0B217" w14:textId="0E6F80E1" w:rsidR="00F004AB" w:rsidRDefault="00F004AB" w:rsidP="00F004AB">
      <w:r w:rsidRPr="00C66F04">
        <w:rPr>
          <w:b/>
          <w:bCs/>
        </w:rPr>
        <w:t>Part A</w:t>
      </w:r>
      <w:r>
        <w:t xml:space="preserve"> – involves decomposing seasonal time series data and subtracting that effect from data for seasonal adjustments.</w:t>
      </w:r>
    </w:p>
    <w:p w14:paraId="4AE1569A" w14:textId="41C422CB" w:rsidR="00F004AB" w:rsidRDefault="00F004AB" w:rsidP="00F004AB"/>
    <w:p w14:paraId="1C779F37" w14:textId="56CE4486" w:rsidR="00F004AB" w:rsidRDefault="00F004AB" w:rsidP="00F004AB">
      <w:r w:rsidRPr="00C66F04">
        <w:rPr>
          <w:b/>
          <w:bCs/>
        </w:rPr>
        <w:t>Part B</w:t>
      </w:r>
      <w:r>
        <w:t xml:space="preserve"> – addresses the issues of correlations between successive values of the time series, make a better predictive model </w:t>
      </w:r>
      <w:r w:rsidR="00241874">
        <w:t>by addressing autocorrelation issues using ARIMA for irregular components.</w:t>
      </w:r>
    </w:p>
    <w:p w14:paraId="4227A31E" w14:textId="77777777" w:rsidR="00241874" w:rsidRDefault="00241874" w:rsidP="00F004AB"/>
    <w:p w14:paraId="59847B7B" w14:textId="77777777" w:rsidR="00F004AB" w:rsidRDefault="00F004AB" w:rsidP="00F004AB"/>
    <w:p w14:paraId="33941EB7" w14:textId="77777777" w:rsidR="00AB30D1" w:rsidRDefault="00AB30D1"/>
    <w:p w14:paraId="546B1132" w14:textId="77777777" w:rsidR="00AB30D1" w:rsidRDefault="00AB30D1"/>
    <w:p w14:paraId="2A7F8647" w14:textId="77777777" w:rsidR="00AB30D1" w:rsidRDefault="00AB30D1"/>
    <w:p w14:paraId="794F26D5" w14:textId="77777777" w:rsidR="00AB30D1" w:rsidRDefault="00AB30D1"/>
    <w:p w14:paraId="6C91BFCC" w14:textId="77777777" w:rsidR="00AB30D1" w:rsidRDefault="00AB30D1"/>
    <w:p w14:paraId="2E77F038" w14:textId="77777777" w:rsidR="00AB30D1" w:rsidRDefault="00AB30D1"/>
    <w:p w14:paraId="4A47589A" w14:textId="77777777" w:rsidR="00AB30D1" w:rsidRDefault="00AB30D1"/>
    <w:p w14:paraId="2E1EF7FE" w14:textId="77777777" w:rsidR="00AB30D1" w:rsidRDefault="00AB30D1"/>
    <w:p w14:paraId="751CA243" w14:textId="77777777" w:rsidR="00AB30D1" w:rsidRDefault="00AB30D1"/>
    <w:p w14:paraId="6689E01F" w14:textId="77777777" w:rsidR="00947597" w:rsidRDefault="00947597"/>
    <w:p w14:paraId="5267E1CC" w14:textId="77777777" w:rsidR="00947597" w:rsidRDefault="00947597"/>
    <w:p w14:paraId="764E3575" w14:textId="77777777" w:rsidR="00947597" w:rsidRDefault="00947597"/>
    <w:p w14:paraId="3165CE5A" w14:textId="77777777" w:rsidR="00947597" w:rsidRDefault="00947597"/>
    <w:p w14:paraId="29AA2E7C" w14:textId="77777777" w:rsidR="00947597" w:rsidRDefault="00947597"/>
    <w:p w14:paraId="00C61215" w14:textId="77777777" w:rsidR="00947597" w:rsidRDefault="00947597"/>
    <w:p w14:paraId="49B06A99" w14:textId="77777777" w:rsidR="00947597" w:rsidRDefault="00947597"/>
    <w:p w14:paraId="0FF6478D" w14:textId="77777777" w:rsidR="00947597" w:rsidRDefault="00947597"/>
    <w:p w14:paraId="7623B49A" w14:textId="77777777" w:rsidR="00947597" w:rsidRDefault="00947597"/>
    <w:p w14:paraId="52D4639E" w14:textId="77777777" w:rsidR="00947597" w:rsidRDefault="00947597"/>
    <w:p w14:paraId="38FE7EFD" w14:textId="77777777" w:rsidR="00947597" w:rsidRDefault="00947597"/>
    <w:p w14:paraId="165A7A8B" w14:textId="77777777" w:rsidR="00947597" w:rsidRDefault="00947597"/>
    <w:p w14:paraId="281BD6AD" w14:textId="77777777" w:rsidR="00947597" w:rsidRDefault="00947597"/>
    <w:p w14:paraId="4F077CD2" w14:textId="77777777" w:rsidR="00947597" w:rsidRDefault="00947597"/>
    <w:p w14:paraId="6D4C5330" w14:textId="77777777" w:rsidR="00420BAF" w:rsidRDefault="00420BAF"/>
    <w:p w14:paraId="24203C8B" w14:textId="77777777" w:rsidR="00420BAF" w:rsidRDefault="00420BAF"/>
    <w:p w14:paraId="03BF6DC0" w14:textId="77777777" w:rsidR="00420BAF" w:rsidRDefault="00420BAF"/>
    <w:p w14:paraId="61E21CA4" w14:textId="77777777" w:rsidR="00420BAF" w:rsidRDefault="00420BAF"/>
    <w:p w14:paraId="3A719AC4" w14:textId="77777777" w:rsidR="00420BAF" w:rsidRDefault="00420BAF"/>
    <w:p w14:paraId="334B2D37" w14:textId="77777777" w:rsidR="00420BAF" w:rsidRDefault="00420BAF"/>
    <w:p w14:paraId="661272EA" w14:textId="3A52C432" w:rsidR="00420BAF" w:rsidRDefault="00420BAF"/>
    <w:p w14:paraId="143D821E" w14:textId="77777777" w:rsidR="00241874" w:rsidRDefault="00241874"/>
    <w:p w14:paraId="5C1C7A30" w14:textId="6FDFBE1A" w:rsidR="008C1C75" w:rsidRDefault="00AB30D1" w:rsidP="00AB30D1">
      <w:pPr>
        <w:pStyle w:val="Heading2"/>
        <w:jc w:val="center"/>
      </w:pPr>
      <w:bookmarkStart w:id="2" w:name="_Toc31639327"/>
      <w:r>
        <w:lastRenderedPageBreak/>
        <w:t>Analysis</w:t>
      </w:r>
      <w:bookmarkEnd w:id="2"/>
    </w:p>
    <w:p w14:paraId="758CD9F6" w14:textId="77777777" w:rsidR="00C66F04" w:rsidRPr="00C66F04" w:rsidRDefault="00C66F04" w:rsidP="00C66F04">
      <w:pPr>
        <w:rPr>
          <w:lang w:val="en-US" w:eastAsia="ja-JP"/>
        </w:rPr>
      </w:pPr>
    </w:p>
    <w:p w14:paraId="6A7BC5B4" w14:textId="76D8A285" w:rsidR="00C66F04" w:rsidRDefault="00C66F04" w:rsidP="00C66F04">
      <w:pPr>
        <w:rPr>
          <w:b/>
          <w:bCs/>
          <w:lang w:val="en-GB" w:eastAsia="ja-JP" w:bidi="en-GB"/>
        </w:rPr>
      </w:pPr>
      <w:r w:rsidRPr="00C66F04">
        <w:rPr>
          <w:b/>
          <w:bCs/>
          <w:lang w:val="en-GB" w:eastAsia="ja-JP" w:bidi="en-GB"/>
        </w:rPr>
        <w:t>Part A</w:t>
      </w:r>
      <w:r>
        <w:rPr>
          <w:b/>
          <w:bCs/>
          <w:lang w:val="en-GB" w:eastAsia="ja-JP" w:bidi="en-GB"/>
        </w:rPr>
        <w:t xml:space="preserve"> – Seasonal Time Series data and adjusting</w:t>
      </w:r>
    </w:p>
    <w:p w14:paraId="22CFEFA4" w14:textId="77777777" w:rsidR="00C66F04" w:rsidRPr="00C66F04" w:rsidRDefault="00C66F04" w:rsidP="00C66F04">
      <w:pPr>
        <w:rPr>
          <w:b/>
          <w:bCs/>
          <w:lang w:val="en-GB" w:eastAsia="ja-JP" w:bidi="en-GB"/>
        </w:rPr>
      </w:pPr>
    </w:p>
    <w:p w14:paraId="18ECBCB2" w14:textId="0D9BD5D3" w:rsidR="00E24091" w:rsidRDefault="00E24091" w:rsidP="00241874">
      <w:r>
        <w:t xml:space="preserve">We are using a time series data of the </w:t>
      </w:r>
      <w:r w:rsidRPr="00274389">
        <w:rPr>
          <w:b/>
          <w:bCs/>
        </w:rPr>
        <w:t>number of births per month in New York city, , from January 1946 to December 1959</w:t>
      </w:r>
      <w:r>
        <w:t>.</w:t>
      </w:r>
    </w:p>
    <w:p w14:paraId="2E66AAAA" w14:textId="77777777" w:rsidR="00274389" w:rsidRDefault="00274389" w:rsidP="00241874"/>
    <w:p w14:paraId="325E4E47" w14:textId="4E57BEFB" w:rsidR="00E24091" w:rsidRDefault="00E24091" w:rsidP="00241874">
      <w:r>
        <w:t>We successfully read the data in R, and stored it as a time series object.</w:t>
      </w:r>
    </w:p>
    <w:p w14:paraId="43F754D6" w14:textId="3C262FAA" w:rsidR="00417AC3" w:rsidRDefault="00241874" w:rsidP="00241874">
      <w:r>
        <w:t xml:space="preserve">At First, we </w:t>
      </w:r>
      <w:r w:rsidR="00E24091">
        <w:t>analys</w:t>
      </w:r>
      <w:r w:rsidR="00274389">
        <w:t>ed</w:t>
      </w:r>
      <w:r w:rsidR="00E24091">
        <w:t xml:space="preserve"> our time series data in R as well as plot</w:t>
      </w:r>
      <w:r w:rsidR="00274389">
        <w:t>ted</w:t>
      </w:r>
      <w:r w:rsidR="00E24091">
        <w:t xml:space="preserve"> it.</w:t>
      </w:r>
    </w:p>
    <w:p w14:paraId="1FFF621A" w14:textId="77777777" w:rsidR="00274389" w:rsidRDefault="00274389" w:rsidP="00241874"/>
    <w:p w14:paraId="027E5FB3" w14:textId="7BA676BD" w:rsidR="00417AC3" w:rsidRDefault="00E24091" w:rsidP="00417AC3">
      <w:r>
        <w:t>We used th</w:t>
      </w:r>
      <w:r w:rsidR="00274389">
        <w:t>e</w:t>
      </w:r>
      <w:r>
        <w:t xml:space="preserve"> </w:t>
      </w:r>
      <w:r w:rsidRPr="00274389">
        <w:rPr>
          <w:b/>
          <w:bCs/>
        </w:rPr>
        <w:t>scan()</w:t>
      </w:r>
      <w:r>
        <w:t xml:space="preserve"> function to read data into R, which assumed the data for successive time points in a single text file with a single column.</w:t>
      </w:r>
    </w:p>
    <w:p w14:paraId="47F49D17" w14:textId="1746735C" w:rsidR="00241874" w:rsidRDefault="00241874" w:rsidP="00417AC3"/>
    <w:p w14:paraId="04C4518A" w14:textId="59E14412" w:rsidR="00E24091" w:rsidRDefault="00E24091" w:rsidP="00417AC3">
      <w:proofErr w:type="spellStart"/>
      <w:r w:rsidRPr="00274389">
        <w:rPr>
          <w:highlight w:val="lightGray"/>
        </w:rPr>
        <w:t>n_birth</w:t>
      </w:r>
      <w:proofErr w:type="spellEnd"/>
      <w:r w:rsidRPr="00274389">
        <w:rPr>
          <w:highlight w:val="lightGray"/>
        </w:rPr>
        <w:t xml:space="preserve"> &lt;- scan("http://robjhyndman.com/</w:t>
      </w:r>
      <w:proofErr w:type="spellStart"/>
      <w:r w:rsidRPr="00274389">
        <w:rPr>
          <w:highlight w:val="lightGray"/>
        </w:rPr>
        <w:t>tsdldata</w:t>
      </w:r>
      <w:proofErr w:type="spellEnd"/>
      <w:r w:rsidRPr="00274389">
        <w:rPr>
          <w:highlight w:val="lightGray"/>
        </w:rPr>
        <w:t>/data/nybirths.dat")</w:t>
      </w:r>
    </w:p>
    <w:p w14:paraId="31FD4480" w14:textId="5C39B3CC" w:rsidR="00E24091" w:rsidRDefault="00E24091" w:rsidP="00417AC3"/>
    <w:p w14:paraId="65E8A3D7" w14:textId="292C9E57" w:rsidR="00E24091" w:rsidRDefault="00E24091" w:rsidP="00E24091">
      <w:pPr>
        <w:rPr>
          <w:b/>
          <w:bCs/>
        </w:rPr>
      </w:pPr>
      <w:r w:rsidRPr="00274389">
        <w:rPr>
          <w:b/>
          <w:bCs/>
        </w:rPr>
        <w:t>#</w:t>
      </w:r>
      <w:r w:rsidR="00274389">
        <w:rPr>
          <w:b/>
          <w:bCs/>
        </w:rPr>
        <w:t>#</w:t>
      </w:r>
      <w:r w:rsidRPr="00274389">
        <w:rPr>
          <w:b/>
          <w:bCs/>
        </w:rPr>
        <w:t xml:space="preserve"> Read 168 items</w:t>
      </w:r>
    </w:p>
    <w:p w14:paraId="34C13E90" w14:textId="77777777" w:rsidR="00274389" w:rsidRPr="00274389" w:rsidRDefault="00274389" w:rsidP="00E24091">
      <w:pPr>
        <w:rPr>
          <w:b/>
          <w:bCs/>
        </w:rPr>
      </w:pPr>
    </w:p>
    <w:p w14:paraId="28E25DC7" w14:textId="77777777" w:rsidR="00E24091" w:rsidRPr="00274389" w:rsidRDefault="00E24091" w:rsidP="00E24091">
      <w:pPr>
        <w:rPr>
          <w:highlight w:val="lightGray"/>
        </w:rPr>
      </w:pPr>
      <w:r w:rsidRPr="00274389">
        <w:rPr>
          <w:highlight w:val="lightGray"/>
        </w:rPr>
        <w:t xml:space="preserve">&gt; </w:t>
      </w:r>
      <w:proofErr w:type="spellStart"/>
      <w:r w:rsidRPr="00274389">
        <w:rPr>
          <w:highlight w:val="lightGray"/>
        </w:rPr>
        <w:t>birth_ts</w:t>
      </w:r>
      <w:proofErr w:type="spellEnd"/>
      <w:r w:rsidRPr="00274389">
        <w:rPr>
          <w:highlight w:val="lightGray"/>
        </w:rPr>
        <w:t xml:space="preserve"> &lt;- </w:t>
      </w:r>
      <w:proofErr w:type="spellStart"/>
      <w:r w:rsidRPr="00274389">
        <w:rPr>
          <w:highlight w:val="lightGray"/>
        </w:rPr>
        <w:t>ts</w:t>
      </w:r>
      <w:proofErr w:type="spellEnd"/>
      <w:r w:rsidRPr="00274389">
        <w:rPr>
          <w:highlight w:val="lightGray"/>
        </w:rPr>
        <w:t>(</w:t>
      </w:r>
      <w:proofErr w:type="spellStart"/>
      <w:r w:rsidRPr="00274389">
        <w:rPr>
          <w:highlight w:val="lightGray"/>
        </w:rPr>
        <w:t>n_birth</w:t>
      </w:r>
      <w:proofErr w:type="spellEnd"/>
      <w:r w:rsidRPr="00274389">
        <w:rPr>
          <w:highlight w:val="lightGray"/>
        </w:rPr>
        <w:t>, frequency=12, start=c(1946,1))</w:t>
      </w:r>
    </w:p>
    <w:p w14:paraId="0F3459A3" w14:textId="4996F94D" w:rsidR="00E24091" w:rsidRDefault="00E24091" w:rsidP="00E24091">
      <w:r w:rsidRPr="00274389">
        <w:rPr>
          <w:highlight w:val="lightGray"/>
        </w:rPr>
        <w:t xml:space="preserve">&gt; </w:t>
      </w:r>
      <w:proofErr w:type="spellStart"/>
      <w:r w:rsidRPr="00274389">
        <w:rPr>
          <w:highlight w:val="lightGray"/>
        </w:rPr>
        <w:t>birth_ts</w:t>
      </w:r>
      <w:proofErr w:type="spellEnd"/>
    </w:p>
    <w:p w14:paraId="3FE6D61D" w14:textId="77777777" w:rsidR="00E24091" w:rsidRPr="00274389" w:rsidRDefault="00E24091" w:rsidP="00E24091">
      <w:pPr>
        <w:rPr>
          <w:b/>
          <w:bCs/>
        </w:rPr>
      </w:pPr>
    </w:p>
    <w:p w14:paraId="665F7A7C" w14:textId="64919D35" w:rsidR="00E24091" w:rsidRPr="00274389" w:rsidRDefault="00274389" w:rsidP="00E24091">
      <w:pPr>
        <w:rPr>
          <w:b/>
          <w:bCs/>
        </w:rPr>
      </w:pPr>
      <w:r w:rsidRPr="00274389">
        <w:rPr>
          <w:b/>
          <w:bCs/>
        </w:rPr>
        <w:t xml:space="preserve">## </w:t>
      </w:r>
      <w:r w:rsidR="00E24091" w:rsidRPr="00274389">
        <w:rPr>
          <w:b/>
          <w:bCs/>
        </w:rPr>
        <w:t xml:space="preserve">        </w:t>
      </w:r>
      <w:r w:rsidRPr="00274389">
        <w:rPr>
          <w:b/>
          <w:bCs/>
        </w:rPr>
        <w:tab/>
      </w:r>
      <w:r w:rsidR="00E24091" w:rsidRPr="00274389">
        <w:rPr>
          <w:b/>
          <w:bCs/>
        </w:rPr>
        <w:t xml:space="preserve">Jan    </w:t>
      </w:r>
      <w:r w:rsidRPr="00274389">
        <w:rPr>
          <w:b/>
          <w:bCs/>
        </w:rPr>
        <w:t xml:space="preserve">   </w:t>
      </w:r>
      <w:r w:rsidR="00E24091" w:rsidRPr="00274389">
        <w:rPr>
          <w:b/>
          <w:bCs/>
        </w:rPr>
        <w:t xml:space="preserve">Feb    Mar    </w:t>
      </w:r>
      <w:r w:rsidRPr="00274389">
        <w:rPr>
          <w:b/>
          <w:bCs/>
        </w:rPr>
        <w:t xml:space="preserve">   </w:t>
      </w:r>
      <w:r w:rsidR="00E24091" w:rsidRPr="00274389">
        <w:rPr>
          <w:b/>
          <w:bCs/>
        </w:rPr>
        <w:t xml:space="preserve">Apr    May    Jun    </w:t>
      </w:r>
      <w:r w:rsidRPr="00274389">
        <w:rPr>
          <w:b/>
          <w:bCs/>
        </w:rPr>
        <w:t xml:space="preserve">   </w:t>
      </w:r>
      <w:r w:rsidR="00E24091" w:rsidRPr="00274389">
        <w:rPr>
          <w:b/>
          <w:bCs/>
        </w:rPr>
        <w:t>Jul    Aug    Sep</w:t>
      </w:r>
    </w:p>
    <w:p w14:paraId="77EAD0B1" w14:textId="7426BA27" w:rsidR="00E24091" w:rsidRPr="00274389" w:rsidRDefault="00274389" w:rsidP="00E24091">
      <w:pPr>
        <w:rPr>
          <w:b/>
          <w:bCs/>
        </w:rPr>
      </w:pPr>
      <w:r w:rsidRPr="00274389">
        <w:rPr>
          <w:b/>
          <w:bCs/>
        </w:rPr>
        <w:t xml:space="preserve">## </w:t>
      </w:r>
      <w:r w:rsidR="00E24091" w:rsidRPr="00274389">
        <w:rPr>
          <w:b/>
          <w:bCs/>
        </w:rPr>
        <w:t>1946 26.663 23.598 26.931 24.740 25.806 24.364 24.477 23.901 23.175</w:t>
      </w:r>
    </w:p>
    <w:p w14:paraId="06551ADA" w14:textId="0FA07F66" w:rsidR="00E24091" w:rsidRPr="00274389" w:rsidRDefault="00274389" w:rsidP="00E24091">
      <w:pPr>
        <w:rPr>
          <w:b/>
          <w:bCs/>
        </w:rPr>
      </w:pPr>
      <w:r w:rsidRPr="00274389">
        <w:rPr>
          <w:b/>
          <w:bCs/>
        </w:rPr>
        <w:t xml:space="preserve">## </w:t>
      </w:r>
      <w:r w:rsidR="00E24091" w:rsidRPr="00274389">
        <w:rPr>
          <w:b/>
          <w:bCs/>
        </w:rPr>
        <w:t>1947 21.439 21.089 23.709 21.669 21.752 20.761 23.479 23.824 23.105</w:t>
      </w:r>
    </w:p>
    <w:p w14:paraId="09F3DD1D" w14:textId="61622E6F" w:rsidR="00E24091" w:rsidRPr="00274389" w:rsidRDefault="00274389" w:rsidP="00E24091">
      <w:pPr>
        <w:rPr>
          <w:b/>
          <w:bCs/>
        </w:rPr>
      </w:pPr>
      <w:r w:rsidRPr="00274389">
        <w:rPr>
          <w:b/>
          <w:bCs/>
        </w:rPr>
        <w:t xml:space="preserve">## </w:t>
      </w:r>
      <w:r w:rsidR="00E24091" w:rsidRPr="00274389">
        <w:rPr>
          <w:b/>
          <w:bCs/>
        </w:rPr>
        <w:t>1948 21.937 20.035 23.590 21.672 22.222 22.123 23.950 23.504 22.238</w:t>
      </w:r>
    </w:p>
    <w:p w14:paraId="6B7652B0" w14:textId="3792AF93" w:rsidR="00E24091" w:rsidRDefault="00274389" w:rsidP="00E24091">
      <w:pPr>
        <w:rPr>
          <w:b/>
          <w:bCs/>
        </w:rPr>
      </w:pPr>
      <w:r w:rsidRPr="00274389">
        <w:rPr>
          <w:b/>
          <w:bCs/>
        </w:rPr>
        <w:t xml:space="preserve">## </w:t>
      </w:r>
      <w:r w:rsidR="00E24091" w:rsidRPr="00274389">
        <w:rPr>
          <w:b/>
          <w:bCs/>
        </w:rPr>
        <w:t>1949 21.548 20.000 22.424 20.615 21.761 22.874 24.104 23.748 23.262</w:t>
      </w:r>
    </w:p>
    <w:p w14:paraId="39F173A6" w14:textId="77777777" w:rsidR="00C66F04" w:rsidRDefault="00C66F04" w:rsidP="00C66F04">
      <w:pPr>
        <w:rPr>
          <w:b/>
          <w:bCs/>
        </w:rPr>
      </w:pPr>
      <w:r w:rsidRPr="00C66F04">
        <w:rPr>
          <w:b/>
          <w:bCs/>
        </w:rPr>
        <w:t xml:space="preserve">         .         .               .               .               .               .               .               . </w:t>
      </w:r>
    </w:p>
    <w:p w14:paraId="116661F6" w14:textId="1DF46497" w:rsidR="00C66F04" w:rsidRPr="00C66F04" w:rsidRDefault="00C66F04" w:rsidP="00E24091">
      <w:pPr>
        <w:rPr>
          <w:b/>
          <w:bCs/>
        </w:rPr>
      </w:pPr>
      <w:r w:rsidRPr="00C66F04">
        <w:rPr>
          <w:b/>
          <w:bCs/>
        </w:rPr>
        <w:t xml:space="preserve">         .         .               .               .               .               .               .               . </w:t>
      </w:r>
    </w:p>
    <w:p w14:paraId="23D1C715" w14:textId="43C3C2DB" w:rsidR="00E24091" w:rsidRDefault="00274389" w:rsidP="00E24091">
      <w:pPr>
        <w:rPr>
          <w:b/>
          <w:bCs/>
        </w:rPr>
      </w:pPr>
      <w:r w:rsidRPr="00274389">
        <w:rPr>
          <w:b/>
          <w:bCs/>
        </w:rPr>
        <w:t xml:space="preserve">## </w:t>
      </w:r>
      <w:r w:rsidR="00E24091" w:rsidRPr="00274389">
        <w:rPr>
          <w:b/>
          <w:bCs/>
        </w:rPr>
        <w:t>1959 26.076 25.286 27.660 25.951 26.398 25.565 28.865 30.000 29.261</w:t>
      </w:r>
    </w:p>
    <w:p w14:paraId="481728C5" w14:textId="77777777" w:rsidR="00C66F04" w:rsidRPr="00274389" w:rsidRDefault="00C66F04" w:rsidP="00E24091">
      <w:pPr>
        <w:rPr>
          <w:b/>
          <w:bCs/>
        </w:rPr>
      </w:pPr>
    </w:p>
    <w:p w14:paraId="41CF36E9" w14:textId="024B0392" w:rsidR="00E24091" w:rsidRPr="00274389" w:rsidRDefault="00274389" w:rsidP="00E24091">
      <w:pPr>
        <w:rPr>
          <w:b/>
          <w:bCs/>
        </w:rPr>
      </w:pPr>
      <w:r w:rsidRPr="00274389">
        <w:rPr>
          <w:b/>
          <w:bCs/>
        </w:rPr>
        <w:t xml:space="preserve">## </w:t>
      </w:r>
      <w:r w:rsidR="00E24091" w:rsidRPr="00274389">
        <w:rPr>
          <w:b/>
          <w:bCs/>
        </w:rPr>
        <w:t xml:space="preserve">        Oct    Nov    Dec</w:t>
      </w:r>
    </w:p>
    <w:p w14:paraId="457A7105" w14:textId="418B15AD" w:rsidR="00E24091" w:rsidRPr="00274389" w:rsidRDefault="00274389" w:rsidP="00E24091">
      <w:pPr>
        <w:rPr>
          <w:b/>
          <w:bCs/>
        </w:rPr>
      </w:pPr>
      <w:r w:rsidRPr="00274389">
        <w:rPr>
          <w:b/>
          <w:bCs/>
        </w:rPr>
        <w:t xml:space="preserve">## </w:t>
      </w:r>
      <w:r w:rsidR="00E24091" w:rsidRPr="00274389">
        <w:rPr>
          <w:b/>
          <w:bCs/>
        </w:rPr>
        <w:t>1946 23.227 21.672 21.870</w:t>
      </w:r>
    </w:p>
    <w:p w14:paraId="054EA7A2" w14:textId="61F71822" w:rsidR="00E24091" w:rsidRPr="00274389" w:rsidRDefault="00274389" w:rsidP="00E24091">
      <w:pPr>
        <w:rPr>
          <w:b/>
          <w:bCs/>
        </w:rPr>
      </w:pPr>
      <w:r w:rsidRPr="00274389">
        <w:rPr>
          <w:b/>
          <w:bCs/>
        </w:rPr>
        <w:t xml:space="preserve">## </w:t>
      </w:r>
      <w:r w:rsidR="00E24091" w:rsidRPr="00274389">
        <w:rPr>
          <w:b/>
          <w:bCs/>
        </w:rPr>
        <w:t>1947 23.110 21.759 22.073</w:t>
      </w:r>
    </w:p>
    <w:p w14:paraId="3581AB06" w14:textId="3B83E5E8" w:rsidR="00E24091" w:rsidRDefault="00274389" w:rsidP="00E24091">
      <w:pPr>
        <w:rPr>
          <w:b/>
          <w:bCs/>
        </w:rPr>
      </w:pPr>
      <w:r w:rsidRPr="00274389">
        <w:rPr>
          <w:b/>
          <w:bCs/>
        </w:rPr>
        <w:t xml:space="preserve">## </w:t>
      </w:r>
      <w:r w:rsidR="00E24091" w:rsidRPr="00274389">
        <w:rPr>
          <w:b/>
          <w:bCs/>
        </w:rPr>
        <w:t>1948 23.142 21.059 21.573</w:t>
      </w:r>
    </w:p>
    <w:p w14:paraId="654BBC93" w14:textId="54249274" w:rsidR="00C66F04" w:rsidRDefault="00C66F04" w:rsidP="00C66F04">
      <w:pPr>
        <w:rPr>
          <w:b/>
          <w:bCs/>
        </w:rPr>
      </w:pPr>
      <w:r w:rsidRPr="00C66F04">
        <w:rPr>
          <w:b/>
          <w:bCs/>
        </w:rPr>
        <w:t xml:space="preserve">          .           .                 .</w:t>
      </w:r>
    </w:p>
    <w:p w14:paraId="730B61D9" w14:textId="74DF0D45" w:rsidR="00C66F04" w:rsidRPr="00C66F04" w:rsidRDefault="00C66F04" w:rsidP="00C66F04">
      <w:pPr>
        <w:rPr>
          <w:b/>
          <w:bCs/>
        </w:rPr>
      </w:pPr>
      <w:r w:rsidRPr="00C66F04">
        <w:rPr>
          <w:b/>
          <w:bCs/>
        </w:rPr>
        <w:t xml:space="preserve">          .           .                 .</w:t>
      </w:r>
    </w:p>
    <w:p w14:paraId="2CB37606" w14:textId="59ADF98A" w:rsidR="00E24091" w:rsidRPr="00274389" w:rsidRDefault="00274389" w:rsidP="00E24091">
      <w:pPr>
        <w:rPr>
          <w:b/>
          <w:bCs/>
        </w:rPr>
      </w:pPr>
      <w:r w:rsidRPr="00274389">
        <w:rPr>
          <w:b/>
          <w:bCs/>
        </w:rPr>
        <w:t xml:space="preserve">## </w:t>
      </w:r>
      <w:r w:rsidR="00E24091" w:rsidRPr="00274389">
        <w:rPr>
          <w:b/>
          <w:bCs/>
        </w:rPr>
        <w:t>1959 29.012 26.992 27.897</w:t>
      </w:r>
    </w:p>
    <w:p w14:paraId="39686FF5" w14:textId="769BCEA3" w:rsidR="00241874" w:rsidRDefault="00241874" w:rsidP="00417AC3"/>
    <w:p w14:paraId="52532BBD" w14:textId="5BC1DA7C" w:rsidR="00241874" w:rsidRDefault="00241874" w:rsidP="00417AC3"/>
    <w:p w14:paraId="5610DDA7" w14:textId="3F893178" w:rsidR="00241874" w:rsidRDefault="00E24091" w:rsidP="00417AC3">
      <w:r>
        <w:t>We found that some time series data</w:t>
      </w:r>
      <w:r w:rsidR="00920528">
        <w:t xml:space="preserve"> that may have been collected at regular intervals is less than a year, which was true in our case.</w:t>
      </w:r>
    </w:p>
    <w:p w14:paraId="42FDED14" w14:textId="12D4A2C0" w:rsidR="00920528" w:rsidRDefault="00920528" w:rsidP="00417AC3">
      <w:pPr>
        <w:rPr>
          <w:b/>
          <w:bCs/>
        </w:rPr>
      </w:pPr>
      <w:r>
        <w:t xml:space="preserve">For that, we used the </w:t>
      </w:r>
      <w:r w:rsidRPr="00274389">
        <w:rPr>
          <w:b/>
          <w:bCs/>
        </w:rPr>
        <w:t>‘frequency’</w:t>
      </w:r>
      <w:r>
        <w:t xml:space="preserve"> parameter in </w:t>
      </w:r>
      <w:proofErr w:type="spellStart"/>
      <w:r w:rsidRPr="00274389">
        <w:rPr>
          <w:b/>
          <w:bCs/>
        </w:rPr>
        <w:t>ts</w:t>
      </w:r>
      <w:proofErr w:type="spellEnd"/>
      <w:r w:rsidRPr="00274389">
        <w:rPr>
          <w:b/>
          <w:bCs/>
        </w:rPr>
        <w:t>()</w:t>
      </w:r>
      <w:r>
        <w:t xml:space="preserve"> function to specify the number of times the data was collected in a year. For monthly time series data, we set it to </w:t>
      </w:r>
      <w:r w:rsidRPr="00274389">
        <w:rPr>
          <w:b/>
          <w:bCs/>
        </w:rPr>
        <w:t>12.</w:t>
      </w:r>
    </w:p>
    <w:p w14:paraId="027467C3" w14:textId="77777777" w:rsidR="00274389" w:rsidRPr="00274389" w:rsidRDefault="00274389" w:rsidP="00417AC3">
      <w:pPr>
        <w:rPr>
          <w:b/>
          <w:bCs/>
        </w:rPr>
      </w:pPr>
    </w:p>
    <w:p w14:paraId="69A404BF" w14:textId="1916FCC3" w:rsidR="00920528" w:rsidRDefault="00920528" w:rsidP="00417AC3">
      <w:r>
        <w:t xml:space="preserve">We also used the </w:t>
      </w:r>
      <w:r w:rsidRPr="00274389">
        <w:rPr>
          <w:b/>
          <w:bCs/>
        </w:rPr>
        <w:t>‘start’</w:t>
      </w:r>
      <w:r>
        <w:t xml:space="preserve"> parameter in the function to specify the first year the data was collected, and its respective first interval.</w:t>
      </w:r>
    </w:p>
    <w:p w14:paraId="3C3BF453" w14:textId="2C0D0C86" w:rsidR="00920528" w:rsidRDefault="00920528" w:rsidP="00417AC3"/>
    <w:p w14:paraId="0BA63F48" w14:textId="03D67564" w:rsidR="00C66F04" w:rsidRDefault="00C66F04" w:rsidP="00417AC3"/>
    <w:p w14:paraId="556234B3" w14:textId="338C99C9" w:rsidR="00C66F04" w:rsidRDefault="00C66F04" w:rsidP="00417AC3"/>
    <w:p w14:paraId="33F476EE" w14:textId="77777777" w:rsidR="00C66F04" w:rsidRDefault="00C66F04" w:rsidP="00417AC3"/>
    <w:p w14:paraId="7EEBB26E" w14:textId="69E5716A" w:rsidR="00920528" w:rsidRDefault="00920528" w:rsidP="00417AC3">
      <w:r>
        <w:lastRenderedPageBreak/>
        <w:t xml:space="preserve">The time series data was plotted using the </w:t>
      </w:r>
      <w:proofErr w:type="spellStart"/>
      <w:r>
        <w:t>plot.ts</w:t>
      </w:r>
      <w:proofErr w:type="spellEnd"/>
      <w:r>
        <w:t>() function-</w:t>
      </w:r>
    </w:p>
    <w:p w14:paraId="223CE898" w14:textId="15B3D714" w:rsidR="00920528" w:rsidRDefault="00920528" w:rsidP="00417AC3"/>
    <w:p w14:paraId="2F4ED529" w14:textId="6B650258" w:rsidR="00920528" w:rsidRDefault="00920528" w:rsidP="00417AC3">
      <w:r w:rsidRPr="00274389">
        <w:rPr>
          <w:highlight w:val="lightGray"/>
        </w:rPr>
        <w:t xml:space="preserve">&gt; </w:t>
      </w:r>
      <w:proofErr w:type="spellStart"/>
      <w:r w:rsidRPr="00274389">
        <w:rPr>
          <w:highlight w:val="lightGray"/>
        </w:rPr>
        <w:t>plot.ts</w:t>
      </w:r>
      <w:proofErr w:type="spellEnd"/>
      <w:r w:rsidRPr="00274389">
        <w:rPr>
          <w:highlight w:val="lightGray"/>
        </w:rPr>
        <w:t>(</w:t>
      </w:r>
      <w:proofErr w:type="spellStart"/>
      <w:r w:rsidRPr="00274389">
        <w:rPr>
          <w:highlight w:val="lightGray"/>
        </w:rPr>
        <w:t>birth_ts</w:t>
      </w:r>
      <w:proofErr w:type="spellEnd"/>
      <w:r w:rsidRPr="00274389">
        <w:rPr>
          <w:highlight w:val="lightGray"/>
        </w:rPr>
        <w:t>)</w:t>
      </w:r>
    </w:p>
    <w:p w14:paraId="325F200A" w14:textId="7F80E3AA" w:rsidR="00920528" w:rsidRDefault="00920528" w:rsidP="00417AC3"/>
    <w:p w14:paraId="0EAAEE44" w14:textId="3D2E317A" w:rsidR="00920528" w:rsidRDefault="00920528" w:rsidP="00274389">
      <w:pPr>
        <w:jc w:val="center"/>
      </w:pPr>
      <w:r w:rsidRPr="00920528">
        <w:rPr>
          <w:noProof/>
        </w:rPr>
        <w:drawing>
          <wp:inline distT="0" distB="0" distL="0" distR="0" wp14:anchorId="302CE9FE" wp14:editId="7C94FC96">
            <wp:extent cx="3712464" cy="2761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37780" cy="2780352"/>
                    </a:xfrm>
                    <a:prstGeom prst="rect">
                      <a:avLst/>
                    </a:prstGeom>
                  </pic:spPr>
                </pic:pic>
              </a:graphicData>
            </a:graphic>
          </wp:inline>
        </w:drawing>
      </w:r>
    </w:p>
    <w:p w14:paraId="4703F0F1" w14:textId="77777777" w:rsidR="00920528" w:rsidRDefault="00920528" w:rsidP="00417AC3"/>
    <w:p w14:paraId="021B9FCC" w14:textId="78CE06A2" w:rsidR="00241874" w:rsidRDefault="00241874" w:rsidP="00417AC3"/>
    <w:p w14:paraId="12E17788" w14:textId="6EB35E91" w:rsidR="00241874" w:rsidRDefault="00241874" w:rsidP="00417AC3"/>
    <w:p w14:paraId="723FC96C" w14:textId="5CBA9BD1" w:rsidR="00241874" w:rsidRPr="00920528" w:rsidRDefault="00920528" w:rsidP="00DC30ED">
      <w:pPr>
        <w:jc w:val="center"/>
        <w:rPr>
          <w:b/>
          <w:bCs/>
        </w:rPr>
      </w:pPr>
      <w:r w:rsidRPr="00920528">
        <w:rPr>
          <w:b/>
          <w:bCs/>
        </w:rPr>
        <w:t>Figure 1: Time series plot for the number of child births in New York from 1946 to 1959.</w:t>
      </w:r>
    </w:p>
    <w:p w14:paraId="0BCF8294" w14:textId="32D10C2F" w:rsidR="00241874" w:rsidRPr="00920528" w:rsidRDefault="00241874" w:rsidP="00417AC3">
      <w:pPr>
        <w:rPr>
          <w:b/>
          <w:bCs/>
        </w:rPr>
      </w:pPr>
    </w:p>
    <w:p w14:paraId="18CD2531" w14:textId="409BC219" w:rsidR="00241874" w:rsidRDefault="00241874" w:rsidP="00417AC3"/>
    <w:p w14:paraId="3272201C" w14:textId="24F55C8E" w:rsidR="00920528" w:rsidRDefault="00920528" w:rsidP="00417AC3">
      <w:r>
        <w:t>We observe a seasonal variation in the number of births per month. Also, it seemed that the data could have been described using an additive model, as we observed constant sized seasonal fluctuations over time</w:t>
      </w:r>
      <w:r w:rsidR="008B76FC">
        <w:t xml:space="preserve"> with no dependence on the level of time series, and with roughly constant random fluctuations in size over time.</w:t>
      </w:r>
    </w:p>
    <w:p w14:paraId="73EC7AFD" w14:textId="52374015" w:rsidR="008B76FC" w:rsidRDefault="008B76FC" w:rsidP="00417AC3"/>
    <w:p w14:paraId="2CA24F5B" w14:textId="69CB14D9" w:rsidR="008B76FC" w:rsidRDefault="008B76FC" w:rsidP="00417AC3"/>
    <w:p w14:paraId="2EEBAAEA" w14:textId="120F146E" w:rsidR="008B76FC" w:rsidRDefault="008B76FC" w:rsidP="00417AC3">
      <w:r>
        <w:t xml:space="preserve">Decomposing a time series involves separating </w:t>
      </w:r>
      <w:r w:rsidR="00010532">
        <w:t>into the constituent components, which are the trend component, seasonal component, and an irregular component,  considering a seasonal time series.</w:t>
      </w:r>
    </w:p>
    <w:p w14:paraId="129A1F93" w14:textId="678F6B0B" w:rsidR="00010532" w:rsidRDefault="00010532" w:rsidP="00417AC3"/>
    <w:p w14:paraId="008CC812" w14:textId="77777777" w:rsidR="00C66F04" w:rsidRDefault="00C66F04" w:rsidP="00417AC3"/>
    <w:p w14:paraId="4D4E3465" w14:textId="77777777" w:rsidR="00C66F04" w:rsidRDefault="00C66F04" w:rsidP="00417AC3"/>
    <w:p w14:paraId="582F2F93" w14:textId="77777777" w:rsidR="00C66F04" w:rsidRDefault="00C66F04" w:rsidP="00417AC3"/>
    <w:p w14:paraId="4C19CFD4" w14:textId="77777777" w:rsidR="00C66F04" w:rsidRDefault="00C66F04" w:rsidP="00417AC3"/>
    <w:p w14:paraId="57D99CA5" w14:textId="77777777" w:rsidR="00C66F04" w:rsidRDefault="00C66F04" w:rsidP="00417AC3"/>
    <w:p w14:paraId="1365596A" w14:textId="77777777" w:rsidR="00C66F04" w:rsidRDefault="00C66F04" w:rsidP="00417AC3"/>
    <w:p w14:paraId="2989F9BC" w14:textId="77777777" w:rsidR="00C66F04" w:rsidRDefault="00C66F04" w:rsidP="00417AC3"/>
    <w:p w14:paraId="4E2120C1" w14:textId="77777777" w:rsidR="00C66F04" w:rsidRDefault="00C66F04" w:rsidP="00417AC3"/>
    <w:p w14:paraId="578926F8" w14:textId="77777777" w:rsidR="00C66F04" w:rsidRDefault="00C66F04" w:rsidP="00417AC3"/>
    <w:p w14:paraId="405C3A8C" w14:textId="77777777" w:rsidR="00C66F04" w:rsidRDefault="00C66F04" w:rsidP="00417AC3"/>
    <w:p w14:paraId="5EC3CE1D" w14:textId="77777777" w:rsidR="00C66F04" w:rsidRDefault="00C66F04" w:rsidP="00417AC3"/>
    <w:p w14:paraId="2AFA2A1D" w14:textId="77777777" w:rsidR="00C66F04" w:rsidRDefault="00C66F04" w:rsidP="00417AC3"/>
    <w:p w14:paraId="040A6FD9" w14:textId="18C72599" w:rsidR="00010532" w:rsidRDefault="00010532" w:rsidP="00417AC3">
      <w:r>
        <w:lastRenderedPageBreak/>
        <w:t>We used the ‘decompose function to estimate all the 3 components of the seasonal time series described using an additive model.</w:t>
      </w:r>
    </w:p>
    <w:p w14:paraId="5BB8AE6A" w14:textId="57080B26" w:rsidR="00010532" w:rsidRDefault="00010532" w:rsidP="00417AC3"/>
    <w:p w14:paraId="46036637" w14:textId="77777777" w:rsidR="00010532" w:rsidRPr="00DC30ED" w:rsidRDefault="00010532" w:rsidP="00010532">
      <w:pPr>
        <w:rPr>
          <w:highlight w:val="lightGray"/>
        </w:rPr>
      </w:pPr>
      <w:r w:rsidRPr="00DC30ED">
        <w:rPr>
          <w:highlight w:val="lightGray"/>
        </w:rPr>
        <w:t xml:space="preserve">&gt; </w:t>
      </w:r>
      <w:proofErr w:type="spellStart"/>
      <w:r w:rsidRPr="00DC30ED">
        <w:rPr>
          <w:highlight w:val="lightGray"/>
        </w:rPr>
        <w:t>birth_comp</w:t>
      </w:r>
      <w:proofErr w:type="spellEnd"/>
      <w:r w:rsidRPr="00DC30ED">
        <w:rPr>
          <w:highlight w:val="lightGray"/>
        </w:rPr>
        <w:t xml:space="preserve"> &lt;- decompose(</w:t>
      </w:r>
      <w:proofErr w:type="spellStart"/>
      <w:r w:rsidRPr="00DC30ED">
        <w:rPr>
          <w:highlight w:val="lightGray"/>
        </w:rPr>
        <w:t>birth_ts</w:t>
      </w:r>
      <w:proofErr w:type="spellEnd"/>
      <w:r w:rsidRPr="00DC30ED">
        <w:rPr>
          <w:highlight w:val="lightGray"/>
        </w:rPr>
        <w:t>)</w:t>
      </w:r>
    </w:p>
    <w:p w14:paraId="0B75260C" w14:textId="7AAAF78E" w:rsidR="00010532" w:rsidRDefault="00010532" w:rsidP="00010532">
      <w:r w:rsidRPr="00DC30ED">
        <w:rPr>
          <w:highlight w:val="lightGray"/>
        </w:rPr>
        <w:t xml:space="preserve">&gt; </w:t>
      </w:r>
      <w:proofErr w:type="spellStart"/>
      <w:r w:rsidRPr="00DC30ED">
        <w:rPr>
          <w:highlight w:val="lightGray"/>
        </w:rPr>
        <w:t>birth_comp$seasonal</w:t>
      </w:r>
      <w:proofErr w:type="spellEnd"/>
    </w:p>
    <w:p w14:paraId="0BE8068A" w14:textId="77777777" w:rsidR="00DC30ED" w:rsidRDefault="00DC30ED" w:rsidP="00010532"/>
    <w:p w14:paraId="28415A93" w14:textId="1CC4B901" w:rsidR="00010532" w:rsidRPr="00C66F04" w:rsidRDefault="00C66F04" w:rsidP="00010532">
      <w:pPr>
        <w:rPr>
          <w:b/>
          <w:bCs/>
        </w:rPr>
      </w:pPr>
      <w:r>
        <w:rPr>
          <w:b/>
          <w:bCs/>
        </w:rPr>
        <w:t xml:space="preserve">## </w:t>
      </w:r>
      <w:r w:rsidR="00010532" w:rsidRPr="00C66F04">
        <w:rPr>
          <w:b/>
          <w:bCs/>
        </w:rPr>
        <w:t xml:space="preserve">            Jan        Feb        Mar        Apr        May        Jun</w:t>
      </w:r>
    </w:p>
    <w:p w14:paraId="6E3C866D" w14:textId="188CD753" w:rsidR="00010532" w:rsidRPr="00C66F04" w:rsidRDefault="00C66F04" w:rsidP="00010532">
      <w:pPr>
        <w:rPr>
          <w:b/>
          <w:bCs/>
        </w:rPr>
      </w:pPr>
      <w:r>
        <w:rPr>
          <w:b/>
          <w:bCs/>
        </w:rPr>
        <w:t xml:space="preserve">## </w:t>
      </w:r>
      <w:r w:rsidR="00010532" w:rsidRPr="00C66F04">
        <w:rPr>
          <w:b/>
          <w:bCs/>
        </w:rPr>
        <w:t>1946 -0.6771947 -2.0829607  0.8625232 -0.8016787  0.2516514 -0.1532556</w:t>
      </w:r>
    </w:p>
    <w:p w14:paraId="22FDF950" w14:textId="11B1AC72" w:rsidR="00010532" w:rsidRPr="00C66F04" w:rsidRDefault="00C66F04" w:rsidP="00010532">
      <w:pPr>
        <w:rPr>
          <w:b/>
          <w:bCs/>
        </w:rPr>
      </w:pPr>
      <w:r>
        <w:rPr>
          <w:b/>
          <w:bCs/>
        </w:rPr>
        <w:t xml:space="preserve">## </w:t>
      </w:r>
      <w:r w:rsidR="00010532" w:rsidRPr="00C66F04">
        <w:rPr>
          <w:b/>
          <w:bCs/>
        </w:rPr>
        <w:t>1947 -0.6771947 -2.0829607  0.8625232 -0.8016787  0.2516514 -0.1532556</w:t>
      </w:r>
    </w:p>
    <w:p w14:paraId="04523354" w14:textId="609868FC" w:rsidR="00010532" w:rsidRPr="00C66F04" w:rsidRDefault="00C66F04" w:rsidP="00010532">
      <w:pPr>
        <w:rPr>
          <w:b/>
          <w:bCs/>
        </w:rPr>
      </w:pPr>
      <w:r>
        <w:rPr>
          <w:b/>
          <w:bCs/>
        </w:rPr>
        <w:t xml:space="preserve">## </w:t>
      </w:r>
      <w:r w:rsidR="00010532" w:rsidRPr="00C66F04">
        <w:rPr>
          <w:b/>
          <w:bCs/>
        </w:rPr>
        <w:t>1948 -0.6771947 -2.0829607  0.8625232 -0.8016787  0.2516514 -0.1532556</w:t>
      </w:r>
    </w:p>
    <w:p w14:paraId="6087D902" w14:textId="76B96615" w:rsidR="00010532" w:rsidRPr="00C66F04" w:rsidRDefault="00C66F04" w:rsidP="00010532">
      <w:pPr>
        <w:rPr>
          <w:b/>
          <w:bCs/>
        </w:rPr>
      </w:pPr>
      <w:r>
        <w:rPr>
          <w:b/>
          <w:bCs/>
        </w:rPr>
        <w:t xml:space="preserve">## </w:t>
      </w:r>
      <w:r w:rsidR="00010532" w:rsidRPr="00C66F04">
        <w:rPr>
          <w:b/>
          <w:bCs/>
        </w:rPr>
        <w:t>1949 -0.6771947 -2.0829607  0.8625232 -0.8016787  0.2516514 -0.1532556</w:t>
      </w:r>
    </w:p>
    <w:p w14:paraId="569D041B" w14:textId="022D1A2C" w:rsidR="00010532" w:rsidRPr="00C66F04" w:rsidRDefault="00C66F04" w:rsidP="00010532">
      <w:pPr>
        <w:rPr>
          <w:b/>
          <w:bCs/>
        </w:rPr>
      </w:pPr>
      <w:r>
        <w:rPr>
          <w:b/>
          <w:bCs/>
        </w:rPr>
        <w:t xml:space="preserve">## </w:t>
      </w:r>
      <w:r w:rsidR="00010532" w:rsidRPr="00C66F04">
        <w:rPr>
          <w:b/>
          <w:bCs/>
        </w:rPr>
        <w:t>1950 -0.6771947 -2.0829607  0.8625232 -0.8016787  0.2516514 -0.1532556</w:t>
      </w:r>
    </w:p>
    <w:p w14:paraId="60B36C9A" w14:textId="2A7C1171" w:rsidR="00010532" w:rsidRPr="00C66F04" w:rsidRDefault="00C66F04" w:rsidP="00010532">
      <w:pPr>
        <w:rPr>
          <w:b/>
          <w:bCs/>
        </w:rPr>
      </w:pPr>
      <w:r>
        <w:rPr>
          <w:b/>
          <w:bCs/>
        </w:rPr>
        <w:t xml:space="preserve">## </w:t>
      </w:r>
      <w:r w:rsidR="00010532" w:rsidRPr="00C66F04">
        <w:rPr>
          <w:b/>
          <w:bCs/>
        </w:rPr>
        <w:t>1951 -0.6771947 -2.0829607  0.8625232 -0.8016787  0.2516514 -0.1532556</w:t>
      </w:r>
    </w:p>
    <w:p w14:paraId="6AA08732" w14:textId="28146FBA" w:rsidR="00010532" w:rsidRPr="00C66F04" w:rsidRDefault="00C66F04" w:rsidP="00C66F04">
      <w:pPr>
        <w:rPr>
          <w:b/>
          <w:bCs/>
        </w:rPr>
      </w:pPr>
      <w:r>
        <w:rPr>
          <w:b/>
          <w:bCs/>
        </w:rPr>
        <w:t xml:space="preserve">       </w:t>
      </w:r>
      <w:r w:rsidR="00DC30ED" w:rsidRPr="00C66F04">
        <w:rPr>
          <w:b/>
          <w:bCs/>
        </w:rPr>
        <w:t>.</w:t>
      </w:r>
      <w:r w:rsidR="00DC30ED" w:rsidRPr="00C66F04">
        <w:rPr>
          <w:b/>
          <w:bCs/>
        </w:rPr>
        <w:tab/>
      </w:r>
      <w:r>
        <w:rPr>
          <w:b/>
          <w:bCs/>
        </w:rPr>
        <w:t xml:space="preserve">         </w:t>
      </w:r>
      <w:r w:rsidR="00DC30ED" w:rsidRPr="00C66F04">
        <w:rPr>
          <w:b/>
          <w:bCs/>
        </w:rPr>
        <w:t>.</w:t>
      </w:r>
      <w:r w:rsidR="00DC30ED" w:rsidRPr="00C66F04">
        <w:rPr>
          <w:b/>
          <w:bCs/>
        </w:rPr>
        <w:tab/>
      </w:r>
      <w:r w:rsidR="00DC30ED" w:rsidRPr="00C66F04">
        <w:rPr>
          <w:b/>
          <w:bCs/>
        </w:rPr>
        <w:tab/>
      </w:r>
      <w:r>
        <w:rPr>
          <w:b/>
          <w:bCs/>
        </w:rPr>
        <w:t xml:space="preserve">     </w:t>
      </w:r>
      <w:r w:rsidR="00DC30ED" w:rsidRPr="00C66F04">
        <w:rPr>
          <w:b/>
          <w:bCs/>
        </w:rPr>
        <w:t>.</w:t>
      </w:r>
      <w:r w:rsidR="00DC30ED" w:rsidRPr="00C66F04">
        <w:rPr>
          <w:b/>
          <w:bCs/>
        </w:rPr>
        <w:tab/>
      </w:r>
      <w:r w:rsidR="00DC30ED" w:rsidRPr="00C66F04">
        <w:rPr>
          <w:b/>
          <w:bCs/>
        </w:rPr>
        <w:tab/>
        <w:t>.</w:t>
      </w:r>
      <w:r w:rsidR="00DC30ED" w:rsidRPr="00C66F04">
        <w:rPr>
          <w:b/>
          <w:bCs/>
        </w:rPr>
        <w:tab/>
      </w:r>
      <w:r w:rsidR="00DC30ED" w:rsidRPr="00C66F04">
        <w:rPr>
          <w:b/>
          <w:bCs/>
        </w:rPr>
        <w:tab/>
        <w:t>.</w:t>
      </w:r>
      <w:r w:rsidR="00DC30ED" w:rsidRPr="00C66F04">
        <w:rPr>
          <w:b/>
          <w:bCs/>
        </w:rPr>
        <w:tab/>
      </w:r>
      <w:r w:rsidR="00DC30ED" w:rsidRPr="00C66F04">
        <w:rPr>
          <w:b/>
          <w:bCs/>
        </w:rPr>
        <w:tab/>
        <w:t>.</w:t>
      </w:r>
    </w:p>
    <w:p w14:paraId="60792B0D" w14:textId="2375826B" w:rsidR="00C66F04" w:rsidRDefault="00C66F04" w:rsidP="00C66F04">
      <w:pPr>
        <w:rPr>
          <w:b/>
          <w:bCs/>
        </w:rPr>
      </w:pPr>
      <w:r>
        <w:rPr>
          <w:b/>
          <w:bCs/>
        </w:rPr>
        <w:t xml:space="preserve">       </w:t>
      </w:r>
      <w:r w:rsidRPr="00C66F04">
        <w:rPr>
          <w:b/>
          <w:bCs/>
        </w:rPr>
        <w:t>.</w:t>
      </w:r>
      <w:r w:rsidRPr="00C66F04">
        <w:rPr>
          <w:b/>
          <w:bCs/>
        </w:rPr>
        <w:tab/>
      </w:r>
      <w:r>
        <w:rPr>
          <w:b/>
          <w:bCs/>
        </w:rPr>
        <w:t xml:space="preserve">         </w:t>
      </w:r>
      <w:r w:rsidRPr="00C66F04">
        <w:rPr>
          <w:b/>
          <w:bCs/>
        </w:rPr>
        <w:t>.</w:t>
      </w:r>
      <w:r w:rsidRPr="00C66F04">
        <w:rPr>
          <w:b/>
          <w:bCs/>
        </w:rPr>
        <w:tab/>
      </w:r>
      <w:r w:rsidRPr="00C66F04">
        <w:rPr>
          <w:b/>
          <w:bCs/>
        </w:rPr>
        <w:tab/>
      </w:r>
      <w:r>
        <w:rPr>
          <w:b/>
          <w:bCs/>
        </w:rPr>
        <w:t xml:space="preserve">     </w:t>
      </w:r>
      <w:r w:rsidRPr="00C66F04">
        <w:rPr>
          <w:b/>
          <w:bCs/>
        </w:rPr>
        <w:t>.</w:t>
      </w:r>
      <w:r w:rsidRPr="00C66F04">
        <w:rPr>
          <w:b/>
          <w:bCs/>
        </w:rPr>
        <w:tab/>
      </w:r>
      <w:r w:rsidRPr="00C66F04">
        <w:rPr>
          <w:b/>
          <w:bCs/>
        </w:rPr>
        <w:tab/>
        <w:t>.</w:t>
      </w:r>
      <w:r w:rsidRPr="00C66F04">
        <w:rPr>
          <w:b/>
          <w:bCs/>
        </w:rPr>
        <w:tab/>
      </w:r>
      <w:r w:rsidRPr="00C66F04">
        <w:rPr>
          <w:b/>
          <w:bCs/>
        </w:rPr>
        <w:tab/>
        <w:t>.</w:t>
      </w:r>
      <w:r w:rsidRPr="00C66F04">
        <w:rPr>
          <w:b/>
          <w:bCs/>
        </w:rPr>
        <w:tab/>
      </w:r>
      <w:r w:rsidRPr="00C66F04">
        <w:rPr>
          <w:b/>
          <w:bCs/>
        </w:rPr>
        <w:tab/>
        <w:t>.</w:t>
      </w:r>
    </w:p>
    <w:p w14:paraId="6E18FD8A" w14:textId="191C6369" w:rsidR="00C66F04" w:rsidRPr="00C66F04" w:rsidRDefault="00C66F04" w:rsidP="00C66F04">
      <w:pPr>
        <w:rPr>
          <w:b/>
          <w:bCs/>
        </w:rPr>
      </w:pPr>
      <w:r>
        <w:rPr>
          <w:b/>
          <w:bCs/>
        </w:rPr>
        <w:t xml:space="preserve">       </w:t>
      </w:r>
      <w:r w:rsidRPr="00C66F04">
        <w:rPr>
          <w:b/>
          <w:bCs/>
        </w:rPr>
        <w:t>.</w:t>
      </w:r>
      <w:r w:rsidRPr="00C66F04">
        <w:rPr>
          <w:b/>
          <w:bCs/>
        </w:rPr>
        <w:tab/>
      </w:r>
      <w:r>
        <w:rPr>
          <w:b/>
          <w:bCs/>
        </w:rPr>
        <w:t xml:space="preserve">         </w:t>
      </w:r>
      <w:r w:rsidRPr="00C66F04">
        <w:rPr>
          <w:b/>
          <w:bCs/>
        </w:rPr>
        <w:t>.</w:t>
      </w:r>
      <w:r w:rsidRPr="00C66F04">
        <w:rPr>
          <w:b/>
          <w:bCs/>
        </w:rPr>
        <w:tab/>
      </w:r>
      <w:r w:rsidRPr="00C66F04">
        <w:rPr>
          <w:b/>
          <w:bCs/>
        </w:rPr>
        <w:tab/>
      </w:r>
      <w:r>
        <w:rPr>
          <w:b/>
          <w:bCs/>
        </w:rPr>
        <w:t xml:space="preserve">     </w:t>
      </w:r>
      <w:r w:rsidRPr="00C66F04">
        <w:rPr>
          <w:b/>
          <w:bCs/>
        </w:rPr>
        <w:t>.</w:t>
      </w:r>
      <w:r w:rsidRPr="00C66F04">
        <w:rPr>
          <w:b/>
          <w:bCs/>
        </w:rPr>
        <w:tab/>
      </w:r>
      <w:r w:rsidRPr="00C66F04">
        <w:rPr>
          <w:b/>
          <w:bCs/>
        </w:rPr>
        <w:tab/>
        <w:t>.</w:t>
      </w:r>
      <w:r w:rsidRPr="00C66F04">
        <w:rPr>
          <w:b/>
          <w:bCs/>
        </w:rPr>
        <w:tab/>
      </w:r>
      <w:r w:rsidRPr="00C66F04">
        <w:rPr>
          <w:b/>
          <w:bCs/>
        </w:rPr>
        <w:tab/>
        <w:t>.</w:t>
      </w:r>
      <w:r w:rsidRPr="00C66F04">
        <w:rPr>
          <w:b/>
          <w:bCs/>
        </w:rPr>
        <w:tab/>
      </w:r>
      <w:r w:rsidRPr="00C66F04">
        <w:rPr>
          <w:b/>
          <w:bCs/>
        </w:rPr>
        <w:tab/>
        <w:t>.</w:t>
      </w:r>
    </w:p>
    <w:p w14:paraId="1997ACBE" w14:textId="72BF46EF" w:rsidR="00DC30ED" w:rsidRPr="00C66F04" w:rsidRDefault="00C66F04" w:rsidP="00DC30ED">
      <w:pPr>
        <w:rPr>
          <w:b/>
          <w:bCs/>
        </w:rPr>
      </w:pPr>
      <w:r>
        <w:rPr>
          <w:b/>
          <w:bCs/>
        </w:rPr>
        <w:t xml:space="preserve">## </w:t>
      </w:r>
      <w:r w:rsidR="00DC30ED" w:rsidRPr="00C66F04">
        <w:rPr>
          <w:b/>
          <w:bCs/>
        </w:rPr>
        <w:t>1959 -0.6771947 -2.0829607  0.8625232 -0.8016787  0.2516514 -0.1532556</w:t>
      </w:r>
    </w:p>
    <w:p w14:paraId="3226E7CF" w14:textId="77777777" w:rsidR="00DC30ED" w:rsidRPr="00C66F04" w:rsidRDefault="00DC30ED" w:rsidP="00DC30ED">
      <w:pPr>
        <w:rPr>
          <w:b/>
          <w:bCs/>
        </w:rPr>
      </w:pPr>
    </w:p>
    <w:p w14:paraId="462E8F00" w14:textId="77777777" w:rsidR="00DC30ED" w:rsidRDefault="00DC30ED" w:rsidP="00DC30ED"/>
    <w:p w14:paraId="2BF8A395" w14:textId="7CA84A4A" w:rsidR="00010532" w:rsidRDefault="00010532" w:rsidP="00010532"/>
    <w:p w14:paraId="5F36FDCE" w14:textId="2C8E1D20" w:rsidR="00010532" w:rsidRPr="00DC30ED" w:rsidRDefault="00D2719A" w:rsidP="00010532">
      <w:pPr>
        <w:rPr>
          <w:b/>
          <w:bCs/>
        </w:rPr>
      </w:pPr>
      <w:r>
        <w:t xml:space="preserve">The estimated seasonal factors given for January-December are same for every year, having largest seasonal factor for July with a value around </w:t>
      </w:r>
      <w:r w:rsidRPr="00DC30ED">
        <w:rPr>
          <w:b/>
          <w:bCs/>
        </w:rPr>
        <w:t xml:space="preserve">1.4 </w:t>
      </w:r>
      <w:r>
        <w:t xml:space="preserve">and lowest for February with value around </w:t>
      </w:r>
      <w:r w:rsidRPr="00DC30ED">
        <w:rPr>
          <w:b/>
          <w:bCs/>
        </w:rPr>
        <w:t>-2.</w:t>
      </w:r>
    </w:p>
    <w:p w14:paraId="54CF26C4" w14:textId="2875A208" w:rsidR="00010532" w:rsidRDefault="00010532" w:rsidP="00010532"/>
    <w:p w14:paraId="43D5C780" w14:textId="7B5354FC" w:rsidR="00C66F04" w:rsidRDefault="00C66F04" w:rsidP="00010532"/>
    <w:p w14:paraId="46F03F6F" w14:textId="09BE50C8" w:rsidR="00C66F04" w:rsidRDefault="00C66F04" w:rsidP="00010532"/>
    <w:p w14:paraId="652DB8C2" w14:textId="2615DBD8" w:rsidR="00C66F04" w:rsidRDefault="00C66F04" w:rsidP="00010532"/>
    <w:p w14:paraId="2F9FC07E" w14:textId="1EA85F24" w:rsidR="00C66F04" w:rsidRDefault="00C66F04" w:rsidP="00010532"/>
    <w:p w14:paraId="3C56B8DA" w14:textId="65FE55B0" w:rsidR="00C66F04" w:rsidRDefault="00C66F04" w:rsidP="00010532"/>
    <w:p w14:paraId="692A409D" w14:textId="77777777" w:rsidR="00C66F04" w:rsidRDefault="00C66F04" w:rsidP="00010532"/>
    <w:p w14:paraId="1BF8EB72" w14:textId="4438DEFB" w:rsidR="00010532" w:rsidRDefault="00010532" w:rsidP="00010532">
      <w:r w:rsidRPr="00DC30ED">
        <w:rPr>
          <w:highlight w:val="lightGray"/>
        </w:rPr>
        <w:t xml:space="preserve">&gt; </w:t>
      </w:r>
      <w:proofErr w:type="spellStart"/>
      <w:r w:rsidRPr="00DC30ED">
        <w:rPr>
          <w:highlight w:val="lightGray"/>
        </w:rPr>
        <w:t>birth_comp$trend</w:t>
      </w:r>
      <w:proofErr w:type="spellEnd"/>
    </w:p>
    <w:p w14:paraId="54CF2364" w14:textId="77777777" w:rsidR="00C66F04" w:rsidRDefault="00C66F04" w:rsidP="00010532"/>
    <w:p w14:paraId="376D4470" w14:textId="77777777" w:rsidR="00010532" w:rsidRDefault="00010532" w:rsidP="00010532">
      <w:r>
        <w:t xml:space="preserve">          Jan      Feb      Mar      Apr      May      Jun      Jul</w:t>
      </w:r>
    </w:p>
    <w:p w14:paraId="75E75639" w14:textId="77777777" w:rsidR="00010532" w:rsidRPr="00C66F04" w:rsidRDefault="00010532" w:rsidP="00010532">
      <w:pPr>
        <w:rPr>
          <w:b/>
          <w:bCs/>
        </w:rPr>
      </w:pPr>
      <w:r w:rsidRPr="00C66F04">
        <w:rPr>
          <w:b/>
          <w:bCs/>
        </w:rPr>
        <w:t xml:space="preserve">1946       NA       </w:t>
      </w:r>
      <w:proofErr w:type="spellStart"/>
      <w:r w:rsidRPr="00C66F04">
        <w:rPr>
          <w:b/>
          <w:bCs/>
        </w:rPr>
        <w:t>NA</w:t>
      </w:r>
      <w:proofErr w:type="spellEnd"/>
      <w:r w:rsidRPr="00C66F04">
        <w:rPr>
          <w:b/>
          <w:bCs/>
        </w:rPr>
        <w:t xml:space="preserve">       </w:t>
      </w:r>
      <w:proofErr w:type="spellStart"/>
      <w:r w:rsidRPr="00C66F04">
        <w:rPr>
          <w:b/>
          <w:bCs/>
        </w:rPr>
        <w:t>NA</w:t>
      </w:r>
      <w:proofErr w:type="spellEnd"/>
      <w:r w:rsidRPr="00C66F04">
        <w:rPr>
          <w:b/>
          <w:bCs/>
        </w:rPr>
        <w:t xml:space="preserve">       </w:t>
      </w:r>
      <w:proofErr w:type="spellStart"/>
      <w:r w:rsidRPr="00C66F04">
        <w:rPr>
          <w:b/>
          <w:bCs/>
        </w:rPr>
        <w:t>NA</w:t>
      </w:r>
      <w:proofErr w:type="spellEnd"/>
      <w:r w:rsidRPr="00C66F04">
        <w:rPr>
          <w:b/>
          <w:bCs/>
        </w:rPr>
        <w:t xml:space="preserve">       </w:t>
      </w:r>
      <w:proofErr w:type="spellStart"/>
      <w:r w:rsidRPr="00C66F04">
        <w:rPr>
          <w:b/>
          <w:bCs/>
        </w:rPr>
        <w:t>NA</w:t>
      </w:r>
      <w:proofErr w:type="spellEnd"/>
      <w:r w:rsidRPr="00C66F04">
        <w:rPr>
          <w:b/>
          <w:bCs/>
        </w:rPr>
        <w:t xml:space="preserve">       </w:t>
      </w:r>
      <w:proofErr w:type="spellStart"/>
      <w:r w:rsidRPr="00C66F04">
        <w:rPr>
          <w:b/>
          <w:bCs/>
        </w:rPr>
        <w:t>NA</w:t>
      </w:r>
      <w:proofErr w:type="spellEnd"/>
      <w:r w:rsidRPr="00C66F04">
        <w:rPr>
          <w:b/>
          <w:bCs/>
        </w:rPr>
        <w:t xml:space="preserve"> 23.98433</w:t>
      </w:r>
    </w:p>
    <w:p w14:paraId="46E3CB3B" w14:textId="77777777" w:rsidR="00010532" w:rsidRPr="00C66F04" w:rsidRDefault="00010532" w:rsidP="00010532">
      <w:pPr>
        <w:rPr>
          <w:b/>
          <w:bCs/>
        </w:rPr>
      </w:pPr>
      <w:r w:rsidRPr="00C66F04">
        <w:rPr>
          <w:b/>
          <w:bCs/>
        </w:rPr>
        <w:t>1947 22.35350 22.30871 22.30258 22.29479 22.29354 22.30562 22.33483</w:t>
      </w:r>
    </w:p>
    <w:p w14:paraId="2BF88075" w14:textId="77777777" w:rsidR="00010532" w:rsidRPr="00C66F04" w:rsidRDefault="00010532" w:rsidP="00010532">
      <w:pPr>
        <w:rPr>
          <w:b/>
          <w:bCs/>
        </w:rPr>
      </w:pPr>
      <w:r w:rsidRPr="00C66F04">
        <w:rPr>
          <w:b/>
          <w:bCs/>
        </w:rPr>
        <w:t>1948 22.43038 22.43667 22.38721 22.35242 22.32458 22.27458 22.23754</w:t>
      </w:r>
    </w:p>
    <w:p w14:paraId="7764E32A" w14:textId="6ACAC5DE" w:rsidR="00010532" w:rsidRPr="00C66F04" w:rsidRDefault="00010532" w:rsidP="00010532">
      <w:pPr>
        <w:rPr>
          <w:b/>
          <w:bCs/>
        </w:rPr>
      </w:pPr>
      <w:r w:rsidRPr="00C66F04">
        <w:rPr>
          <w:b/>
          <w:bCs/>
        </w:rPr>
        <w:t>1949 22.06375 22.08033 22.13317 22.16604 22.17542 22.21342 22.27625</w:t>
      </w:r>
    </w:p>
    <w:p w14:paraId="0015D57B" w14:textId="75DC22DF" w:rsidR="00DC30ED" w:rsidRPr="00C66F04" w:rsidRDefault="00DC30ED" w:rsidP="00010532">
      <w:pPr>
        <w:rPr>
          <w:b/>
          <w:bCs/>
        </w:rPr>
      </w:pPr>
      <w:r w:rsidRPr="00C66F04">
        <w:rPr>
          <w:b/>
          <w:bCs/>
        </w:rPr>
        <w:t xml:space="preserve">   .         .               .               .               .               .               .               . </w:t>
      </w:r>
    </w:p>
    <w:p w14:paraId="76BF0EB7" w14:textId="1932ABD1" w:rsidR="00010532" w:rsidRPr="00C66F04" w:rsidRDefault="00010532" w:rsidP="00010532">
      <w:pPr>
        <w:rPr>
          <w:b/>
          <w:bCs/>
        </w:rPr>
      </w:pPr>
      <w:r w:rsidRPr="00C66F04">
        <w:rPr>
          <w:b/>
          <w:bCs/>
        </w:rPr>
        <w:t>1959 26.96858 27.00512 27.09250 27.17263 27.26208 27.36033       NA</w:t>
      </w:r>
    </w:p>
    <w:p w14:paraId="47F62C7E" w14:textId="77777777" w:rsidR="00DC30ED" w:rsidRPr="00C66F04" w:rsidRDefault="00DC30ED" w:rsidP="00010532">
      <w:pPr>
        <w:rPr>
          <w:b/>
          <w:bCs/>
        </w:rPr>
      </w:pPr>
    </w:p>
    <w:p w14:paraId="1AA482D6" w14:textId="77777777" w:rsidR="00010532" w:rsidRPr="00C66F04" w:rsidRDefault="00010532" w:rsidP="00010532">
      <w:pPr>
        <w:rPr>
          <w:b/>
          <w:bCs/>
        </w:rPr>
      </w:pPr>
      <w:r w:rsidRPr="00C66F04">
        <w:rPr>
          <w:b/>
          <w:bCs/>
        </w:rPr>
        <w:t xml:space="preserve">          Aug      Sep      Oct      Nov      Dec</w:t>
      </w:r>
    </w:p>
    <w:p w14:paraId="522C007B" w14:textId="42AB037E" w:rsidR="00010532" w:rsidRPr="00C66F04" w:rsidRDefault="00DC30ED" w:rsidP="00010532">
      <w:pPr>
        <w:rPr>
          <w:b/>
          <w:bCs/>
        </w:rPr>
      </w:pPr>
      <w:r w:rsidRPr="00C66F04">
        <w:rPr>
          <w:b/>
          <w:bCs/>
        </w:rPr>
        <w:t xml:space="preserve">   .        .              .               .                .                 </w:t>
      </w:r>
    </w:p>
    <w:p w14:paraId="04032A87" w14:textId="77777777" w:rsidR="00DC30ED" w:rsidRPr="00C66F04" w:rsidRDefault="00DC30ED" w:rsidP="00DC30ED">
      <w:pPr>
        <w:rPr>
          <w:b/>
          <w:bCs/>
        </w:rPr>
      </w:pPr>
      <w:r w:rsidRPr="00C66F04">
        <w:rPr>
          <w:b/>
          <w:bCs/>
        </w:rPr>
        <w:t xml:space="preserve">   .        .              .               .                .                 </w:t>
      </w:r>
    </w:p>
    <w:p w14:paraId="3B6887E0" w14:textId="2B569696" w:rsidR="00010532" w:rsidRPr="00C66F04" w:rsidRDefault="00DC30ED" w:rsidP="00010532">
      <w:pPr>
        <w:rPr>
          <w:b/>
          <w:bCs/>
        </w:rPr>
      </w:pPr>
      <w:r w:rsidRPr="00C66F04">
        <w:rPr>
          <w:b/>
          <w:bCs/>
        </w:rPr>
        <w:t xml:space="preserve">   .        .              .               .                .                 </w:t>
      </w:r>
    </w:p>
    <w:p w14:paraId="69BBE033" w14:textId="4A15C71F" w:rsidR="00010532" w:rsidRPr="00C66F04" w:rsidRDefault="00010532" w:rsidP="00010532">
      <w:pPr>
        <w:rPr>
          <w:b/>
          <w:bCs/>
        </w:rPr>
      </w:pPr>
    </w:p>
    <w:p w14:paraId="4084D8F0" w14:textId="4F929980" w:rsidR="00DC30ED" w:rsidRPr="00C66F04" w:rsidRDefault="00DC30ED" w:rsidP="00010532">
      <w:pPr>
        <w:rPr>
          <w:b/>
          <w:bCs/>
        </w:rPr>
      </w:pPr>
    </w:p>
    <w:p w14:paraId="4617B4B7" w14:textId="167CBBEE" w:rsidR="00DC30ED" w:rsidRPr="00C66F04" w:rsidRDefault="00DC30ED" w:rsidP="00010532">
      <w:pPr>
        <w:rPr>
          <w:b/>
          <w:bCs/>
        </w:rPr>
      </w:pPr>
    </w:p>
    <w:p w14:paraId="4A425F12" w14:textId="6F46058F" w:rsidR="00DC30ED" w:rsidRDefault="00DC30ED" w:rsidP="00010532"/>
    <w:p w14:paraId="6C503ED9" w14:textId="5D880D6E" w:rsidR="00DC30ED" w:rsidRDefault="00DC30ED" w:rsidP="00010532"/>
    <w:p w14:paraId="477825E1" w14:textId="6751F84F" w:rsidR="00DC30ED" w:rsidRDefault="00DC30ED" w:rsidP="00010532"/>
    <w:p w14:paraId="53D0001A" w14:textId="5A2E519B" w:rsidR="00010532" w:rsidRDefault="00010532" w:rsidP="00010532">
      <w:r w:rsidRPr="00DC30ED">
        <w:rPr>
          <w:highlight w:val="lightGray"/>
        </w:rPr>
        <w:lastRenderedPageBreak/>
        <w:t xml:space="preserve">&gt; </w:t>
      </w:r>
      <w:proofErr w:type="spellStart"/>
      <w:r w:rsidRPr="00DC30ED">
        <w:rPr>
          <w:highlight w:val="lightGray"/>
        </w:rPr>
        <w:t>birth_comp$random</w:t>
      </w:r>
      <w:proofErr w:type="spellEnd"/>
    </w:p>
    <w:p w14:paraId="3DFD948E" w14:textId="77777777" w:rsidR="00C66F04" w:rsidRDefault="00C66F04" w:rsidP="00010532"/>
    <w:p w14:paraId="10101BDC" w14:textId="77777777" w:rsidR="00DC30ED" w:rsidRPr="00C66F04" w:rsidRDefault="00DC30ED" w:rsidP="00010532">
      <w:pPr>
        <w:rPr>
          <w:b/>
          <w:bCs/>
        </w:rPr>
      </w:pPr>
    </w:p>
    <w:p w14:paraId="6DA0BF6F" w14:textId="307A6FE3" w:rsidR="00010532" w:rsidRPr="00C66F04" w:rsidRDefault="00C66F04" w:rsidP="00010532">
      <w:pPr>
        <w:rPr>
          <w:b/>
          <w:bCs/>
        </w:rPr>
      </w:pPr>
      <w:r>
        <w:rPr>
          <w:b/>
          <w:bCs/>
        </w:rPr>
        <w:t xml:space="preserve">## </w:t>
      </w:r>
      <w:r w:rsidR="00010532" w:rsidRPr="00C66F04">
        <w:rPr>
          <w:b/>
          <w:bCs/>
        </w:rPr>
        <w:t xml:space="preserve">              Jan          Feb          Mar          Apr          May</w:t>
      </w:r>
    </w:p>
    <w:p w14:paraId="4ADCE4EF" w14:textId="700363AD" w:rsidR="00010532" w:rsidRPr="00C66F04" w:rsidRDefault="00C66F04" w:rsidP="00010532">
      <w:pPr>
        <w:rPr>
          <w:b/>
          <w:bCs/>
        </w:rPr>
      </w:pPr>
      <w:r>
        <w:rPr>
          <w:b/>
          <w:bCs/>
        </w:rPr>
        <w:t xml:space="preserve">## </w:t>
      </w:r>
      <w:r w:rsidR="00010532" w:rsidRPr="00C66F04">
        <w:rPr>
          <w:b/>
          <w:bCs/>
        </w:rPr>
        <w:t xml:space="preserve">1946           NA           </w:t>
      </w:r>
      <w:proofErr w:type="spellStart"/>
      <w:r w:rsidR="00010532" w:rsidRPr="00C66F04">
        <w:rPr>
          <w:b/>
          <w:bCs/>
        </w:rPr>
        <w:t>NA</w:t>
      </w:r>
      <w:proofErr w:type="spellEnd"/>
      <w:r w:rsidR="00010532" w:rsidRPr="00C66F04">
        <w:rPr>
          <w:b/>
          <w:bCs/>
        </w:rPr>
        <w:t xml:space="preserve">           </w:t>
      </w:r>
      <w:proofErr w:type="spellStart"/>
      <w:r w:rsidR="00010532" w:rsidRPr="00C66F04">
        <w:rPr>
          <w:b/>
          <w:bCs/>
        </w:rPr>
        <w:t>NA</w:t>
      </w:r>
      <w:proofErr w:type="spellEnd"/>
      <w:r w:rsidR="00010532" w:rsidRPr="00C66F04">
        <w:rPr>
          <w:b/>
          <w:bCs/>
        </w:rPr>
        <w:t xml:space="preserve">           </w:t>
      </w:r>
      <w:proofErr w:type="spellStart"/>
      <w:r w:rsidR="00010532" w:rsidRPr="00C66F04">
        <w:rPr>
          <w:b/>
          <w:bCs/>
        </w:rPr>
        <w:t>NA</w:t>
      </w:r>
      <w:proofErr w:type="spellEnd"/>
      <w:r w:rsidR="00010532" w:rsidRPr="00C66F04">
        <w:rPr>
          <w:b/>
          <w:bCs/>
        </w:rPr>
        <w:t xml:space="preserve">           </w:t>
      </w:r>
      <w:proofErr w:type="spellStart"/>
      <w:r w:rsidR="00010532" w:rsidRPr="00C66F04">
        <w:rPr>
          <w:b/>
          <w:bCs/>
        </w:rPr>
        <w:t>NA</w:t>
      </w:r>
      <w:proofErr w:type="spellEnd"/>
    </w:p>
    <w:p w14:paraId="174775F9" w14:textId="4EF9CBCC" w:rsidR="00010532" w:rsidRPr="00C66F04" w:rsidRDefault="00C66F04" w:rsidP="00010532">
      <w:pPr>
        <w:rPr>
          <w:b/>
          <w:bCs/>
        </w:rPr>
      </w:pPr>
      <w:r>
        <w:rPr>
          <w:b/>
          <w:bCs/>
        </w:rPr>
        <w:t xml:space="preserve">## </w:t>
      </w:r>
      <w:r w:rsidR="00010532" w:rsidRPr="00C66F04">
        <w:rPr>
          <w:b/>
          <w:bCs/>
        </w:rPr>
        <w:t>1947 -0.237305288  0.863252404  0.543893429  0.175887019 -0.793193109</w:t>
      </w:r>
    </w:p>
    <w:p w14:paraId="2B85A06F" w14:textId="67E466DA" w:rsidR="00010532" w:rsidRPr="00C66F04" w:rsidRDefault="00C66F04" w:rsidP="00010532">
      <w:pPr>
        <w:rPr>
          <w:b/>
          <w:bCs/>
        </w:rPr>
      </w:pPr>
      <w:r>
        <w:rPr>
          <w:b/>
          <w:bCs/>
        </w:rPr>
        <w:t xml:space="preserve">## </w:t>
      </w:r>
      <w:r w:rsidR="00010532" w:rsidRPr="00C66F04">
        <w:rPr>
          <w:b/>
          <w:bCs/>
        </w:rPr>
        <w:t>1948  0.183819712 -0.318705929  0.340268429  0.121262019 -0.354234776</w:t>
      </w:r>
    </w:p>
    <w:p w14:paraId="40688709" w14:textId="7456F1D6" w:rsidR="00010532" w:rsidRPr="00C66F04" w:rsidRDefault="00C66F04" w:rsidP="00010532">
      <w:pPr>
        <w:rPr>
          <w:b/>
          <w:bCs/>
        </w:rPr>
      </w:pPr>
      <w:r>
        <w:rPr>
          <w:b/>
          <w:bCs/>
        </w:rPr>
        <w:t xml:space="preserve">## </w:t>
      </w:r>
      <w:r w:rsidR="00010532" w:rsidRPr="00C66F04">
        <w:rPr>
          <w:b/>
          <w:bCs/>
        </w:rPr>
        <w:t>1949  0.161444712  0.002627404 -0.571689904 -0.749362981 -0.666068109</w:t>
      </w:r>
    </w:p>
    <w:p w14:paraId="05112D67" w14:textId="0E2ABB2A" w:rsidR="00010532" w:rsidRPr="00C66F04" w:rsidRDefault="00C66F04" w:rsidP="00010532">
      <w:pPr>
        <w:rPr>
          <w:b/>
          <w:bCs/>
        </w:rPr>
      </w:pPr>
      <w:r>
        <w:rPr>
          <w:b/>
          <w:bCs/>
        </w:rPr>
        <w:t xml:space="preserve">## </w:t>
      </w:r>
      <w:r w:rsidR="00010532" w:rsidRPr="00C66F04">
        <w:rPr>
          <w:b/>
          <w:bCs/>
        </w:rPr>
        <w:t>1950  0.064569712 -0.292705929  0.479560096  1.047887019  1.561973558</w:t>
      </w:r>
    </w:p>
    <w:p w14:paraId="1D2853A4" w14:textId="4BD2A46B" w:rsidR="00DC30ED" w:rsidRPr="00C66F04" w:rsidRDefault="00C66F04" w:rsidP="00010532">
      <w:pPr>
        <w:rPr>
          <w:b/>
          <w:bCs/>
        </w:rPr>
      </w:pPr>
      <w:r>
        <w:rPr>
          <w:b/>
          <w:bCs/>
        </w:rPr>
        <w:t xml:space="preserve">      </w:t>
      </w:r>
      <w:r w:rsidR="00DC30ED" w:rsidRPr="00C66F04">
        <w:rPr>
          <w:b/>
          <w:bCs/>
        </w:rPr>
        <w:t xml:space="preserve">  .         .               .               .               .               .               .               . </w:t>
      </w:r>
    </w:p>
    <w:p w14:paraId="4CF78ABF" w14:textId="53EF8020" w:rsidR="00DC30ED" w:rsidRPr="00C66F04" w:rsidRDefault="00C66F04" w:rsidP="00DC30ED">
      <w:pPr>
        <w:rPr>
          <w:b/>
          <w:bCs/>
        </w:rPr>
      </w:pPr>
      <w:r>
        <w:rPr>
          <w:b/>
          <w:bCs/>
        </w:rPr>
        <w:t xml:space="preserve">     </w:t>
      </w:r>
      <w:r w:rsidR="00DC30ED" w:rsidRPr="00C66F04">
        <w:rPr>
          <w:b/>
          <w:bCs/>
        </w:rPr>
        <w:t xml:space="preserve">   .         .               .               .               .               .               .               . </w:t>
      </w:r>
    </w:p>
    <w:p w14:paraId="64528650" w14:textId="6705B4C4" w:rsidR="00DC30ED" w:rsidRPr="00C66F04" w:rsidRDefault="00DC30ED" w:rsidP="00010532">
      <w:pPr>
        <w:rPr>
          <w:b/>
          <w:bCs/>
        </w:rPr>
      </w:pPr>
    </w:p>
    <w:p w14:paraId="1A50AAA5" w14:textId="075FF4EB" w:rsidR="00010532" w:rsidRPr="00C66F04" w:rsidRDefault="00C66F04" w:rsidP="00010532">
      <w:pPr>
        <w:rPr>
          <w:b/>
          <w:bCs/>
        </w:rPr>
      </w:pPr>
      <w:r>
        <w:rPr>
          <w:b/>
          <w:bCs/>
        </w:rPr>
        <w:t xml:space="preserve">## </w:t>
      </w:r>
      <w:r w:rsidR="00010532" w:rsidRPr="00C66F04">
        <w:rPr>
          <w:b/>
          <w:bCs/>
        </w:rPr>
        <w:t>1959 -0.215388622  0.363835737 -0.295023237 -0.419946314 -1.115734776</w:t>
      </w:r>
    </w:p>
    <w:p w14:paraId="7C791A4B" w14:textId="2206E0FF" w:rsidR="00DC30ED" w:rsidRPr="00C66F04" w:rsidRDefault="00C66F04" w:rsidP="00010532">
      <w:pPr>
        <w:rPr>
          <w:b/>
          <w:bCs/>
        </w:rPr>
      </w:pPr>
      <w:r>
        <w:rPr>
          <w:b/>
          <w:bCs/>
        </w:rPr>
        <w:t xml:space="preserve">## </w:t>
      </w:r>
    </w:p>
    <w:p w14:paraId="23AF29E0" w14:textId="11363370" w:rsidR="00010532" w:rsidRPr="00C66F04" w:rsidRDefault="00C66F04" w:rsidP="00010532">
      <w:pPr>
        <w:rPr>
          <w:b/>
          <w:bCs/>
        </w:rPr>
      </w:pPr>
      <w:r>
        <w:rPr>
          <w:b/>
          <w:bCs/>
        </w:rPr>
        <w:t xml:space="preserve">## </w:t>
      </w:r>
      <w:r w:rsidR="00010532" w:rsidRPr="00C66F04">
        <w:rPr>
          <w:b/>
          <w:bCs/>
        </w:rPr>
        <w:t xml:space="preserve">              Jun          Jul          Aug          Sep          Oct</w:t>
      </w:r>
    </w:p>
    <w:p w14:paraId="11E6371E" w14:textId="1697B70B" w:rsidR="00010532" w:rsidRPr="00C66F04" w:rsidRDefault="00C66F04" w:rsidP="00010532">
      <w:pPr>
        <w:rPr>
          <w:b/>
          <w:bCs/>
        </w:rPr>
      </w:pPr>
      <w:r>
        <w:rPr>
          <w:b/>
          <w:bCs/>
        </w:rPr>
        <w:t xml:space="preserve">## </w:t>
      </w:r>
      <w:r w:rsidR="00010532" w:rsidRPr="00C66F04">
        <w:rPr>
          <w:b/>
          <w:bCs/>
        </w:rPr>
        <w:t>1946           NA -0.963379006 -0.925718750 -0.939949519 -0.709369391</w:t>
      </w:r>
    </w:p>
    <w:p w14:paraId="47DD2AFA" w14:textId="6F41F4C8" w:rsidR="00010532" w:rsidRPr="00C66F04" w:rsidRDefault="00C66F04" w:rsidP="00010532">
      <w:pPr>
        <w:rPr>
          <w:b/>
          <w:bCs/>
        </w:rPr>
      </w:pPr>
      <w:r>
        <w:rPr>
          <w:b/>
          <w:bCs/>
        </w:rPr>
        <w:t xml:space="preserve">## </w:t>
      </w:r>
      <w:r w:rsidR="00010532" w:rsidRPr="00C66F04">
        <w:rPr>
          <w:b/>
          <w:bCs/>
        </w:rPr>
        <w:t>1947 -1.391369391 -0.311879006  0.347739583  0.150592147  0.076797276</w:t>
      </w:r>
    </w:p>
    <w:p w14:paraId="0AC691B0" w14:textId="6AE603DF" w:rsidR="00010532" w:rsidRPr="00C66F04" w:rsidRDefault="00C66F04" w:rsidP="00010532">
      <w:pPr>
        <w:rPr>
          <w:b/>
          <w:bCs/>
        </w:rPr>
      </w:pPr>
      <w:r>
        <w:rPr>
          <w:b/>
          <w:bCs/>
        </w:rPr>
        <w:t xml:space="preserve">## </w:t>
      </w:r>
      <w:r w:rsidR="00010532" w:rsidRPr="00C66F04">
        <w:rPr>
          <w:b/>
          <w:bCs/>
        </w:rPr>
        <w:t>1948  0.001672276  0.256412660  0.119531250 -0.623449519  0.289547276</w:t>
      </w:r>
    </w:p>
    <w:p w14:paraId="25D7E383" w14:textId="109EF3C6" w:rsidR="00DC30ED" w:rsidRPr="00C66F04" w:rsidRDefault="00DC30ED" w:rsidP="00DC30ED">
      <w:pPr>
        <w:rPr>
          <w:b/>
          <w:bCs/>
        </w:rPr>
      </w:pPr>
      <w:r w:rsidRPr="00C66F04">
        <w:rPr>
          <w:b/>
          <w:bCs/>
        </w:rPr>
        <w:t xml:space="preserve"> </w:t>
      </w:r>
      <w:r w:rsidR="00C66F04">
        <w:rPr>
          <w:b/>
          <w:bCs/>
        </w:rPr>
        <w:t xml:space="preserve">     </w:t>
      </w:r>
      <w:r w:rsidRPr="00C66F04">
        <w:rPr>
          <w:b/>
          <w:bCs/>
        </w:rPr>
        <w:t xml:space="preserve">  .         .               .               .               .               .               .               . </w:t>
      </w:r>
    </w:p>
    <w:p w14:paraId="663FD701" w14:textId="6463A7E9" w:rsidR="00DC30ED" w:rsidRPr="00C66F04" w:rsidRDefault="00C66F04" w:rsidP="00DC30ED">
      <w:pPr>
        <w:rPr>
          <w:b/>
          <w:bCs/>
        </w:rPr>
      </w:pPr>
      <w:r>
        <w:rPr>
          <w:b/>
          <w:bCs/>
        </w:rPr>
        <w:t xml:space="preserve">      </w:t>
      </w:r>
      <w:r w:rsidR="00DC30ED" w:rsidRPr="00C66F04">
        <w:rPr>
          <w:b/>
          <w:bCs/>
        </w:rPr>
        <w:t xml:space="preserve">  .         .               .               .               .               .               .               . </w:t>
      </w:r>
    </w:p>
    <w:p w14:paraId="3A2826F7" w14:textId="28C81C50" w:rsidR="00DC30ED" w:rsidRPr="00C66F04" w:rsidRDefault="00DC30ED" w:rsidP="00DC30ED">
      <w:pPr>
        <w:rPr>
          <w:b/>
          <w:bCs/>
        </w:rPr>
      </w:pPr>
      <w:r w:rsidRPr="00C66F04">
        <w:rPr>
          <w:b/>
          <w:bCs/>
        </w:rPr>
        <w:t xml:space="preserve">   </w:t>
      </w:r>
      <w:r w:rsidR="00C66F04">
        <w:rPr>
          <w:b/>
          <w:bCs/>
        </w:rPr>
        <w:t xml:space="preserve">     </w:t>
      </w:r>
      <w:r w:rsidRPr="00C66F04">
        <w:rPr>
          <w:b/>
          <w:bCs/>
        </w:rPr>
        <w:t xml:space="preserve">.         .               .               .               .               .               .               . </w:t>
      </w:r>
    </w:p>
    <w:p w14:paraId="12BADDB3" w14:textId="77777777" w:rsidR="00DC30ED" w:rsidRPr="00C66F04" w:rsidRDefault="00DC30ED" w:rsidP="00010532">
      <w:pPr>
        <w:rPr>
          <w:b/>
          <w:bCs/>
        </w:rPr>
      </w:pPr>
    </w:p>
    <w:p w14:paraId="31A92F71" w14:textId="33B5CBED" w:rsidR="00010532" w:rsidRPr="00C66F04" w:rsidRDefault="00C66F04" w:rsidP="00010532">
      <w:pPr>
        <w:rPr>
          <w:b/>
          <w:bCs/>
        </w:rPr>
      </w:pPr>
      <w:r>
        <w:rPr>
          <w:b/>
          <w:bCs/>
        </w:rPr>
        <w:t xml:space="preserve">## </w:t>
      </w:r>
      <w:r w:rsidR="00010532" w:rsidRPr="00C66F04">
        <w:rPr>
          <w:b/>
          <w:bCs/>
        </w:rPr>
        <w:t>1958  0.581005609  0.282204327  0.132572917  0.290758814 -0.171994391</w:t>
      </w:r>
    </w:p>
    <w:p w14:paraId="428DE2A2" w14:textId="436A0348" w:rsidR="00010532" w:rsidRPr="00C66F04" w:rsidRDefault="00C66F04" w:rsidP="00010532">
      <w:pPr>
        <w:rPr>
          <w:b/>
          <w:bCs/>
        </w:rPr>
      </w:pPr>
      <w:r>
        <w:rPr>
          <w:b/>
          <w:bCs/>
        </w:rPr>
        <w:t xml:space="preserve">## </w:t>
      </w:r>
      <w:r w:rsidR="00010532" w:rsidRPr="00C66F04">
        <w:rPr>
          <w:b/>
          <w:bCs/>
        </w:rPr>
        <w:t xml:space="preserve">1959 -1.642077724           NA           </w:t>
      </w:r>
      <w:proofErr w:type="spellStart"/>
      <w:r w:rsidR="00010532" w:rsidRPr="00C66F04">
        <w:rPr>
          <w:b/>
          <w:bCs/>
        </w:rPr>
        <w:t>NA</w:t>
      </w:r>
      <w:proofErr w:type="spellEnd"/>
      <w:r w:rsidR="00010532" w:rsidRPr="00C66F04">
        <w:rPr>
          <w:b/>
          <w:bCs/>
        </w:rPr>
        <w:t xml:space="preserve">           </w:t>
      </w:r>
      <w:proofErr w:type="spellStart"/>
      <w:r w:rsidR="00010532" w:rsidRPr="00C66F04">
        <w:rPr>
          <w:b/>
          <w:bCs/>
        </w:rPr>
        <w:t>NA</w:t>
      </w:r>
      <w:proofErr w:type="spellEnd"/>
      <w:r w:rsidR="00010532" w:rsidRPr="00C66F04">
        <w:rPr>
          <w:b/>
          <w:bCs/>
        </w:rPr>
        <w:t xml:space="preserve">           </w:t>
      </w:r>
      <w:proofErr w:type="spellStart"/>
      <w:r w:rsidR="00010532" w:rsidRPr="00C66F04">
        <w:rPr>
          <w:b/>
          <w:bCs/>
        </w:rPr>
        <w:t>NA</w:t>
      </w:r>
      <w:proofErr w:type="spellEnd"/>
    </w:p>
    <w:p w14:paraId="0C623D8A" w14:textId="2FDF9374" w:rsidR="00DC30ED" w:rsidRPr="00C66F04" w:rsidRDefault="00DC30ED" w:rsidP="00010532">
      <w:pPr>
        <w:rPr>
          <w:b/>
          <w:bCs/>
        </w:rPr>
      </w:pPr>
    </w:p>
    <w:p w14:paraId="2F288516" w14:textId="77777777" w:rsidR="00DC30ED" w:rsidRPr="00C66F04" w:rsidRDefault="00DC30ED" w:rsidP="00010532">
      <w:pPr>
        <w:rPr>
          <w:b/>
          <w:bCs/>
        </w:rPr>
      </w:pPr>
    </w:p>
    <w:p w14:paraId="583C3FDC" w14:textId="77777777" w:rsidR="00010532" w:rsidRPr="00C66F04" w:rsidRDefault="00010532" w:rsidP="00010532">
      <w:pPr>
        <w:rPr>
          <w:b/>
          <w:bCs/>
        </w:rPr>
      </w:pPr>
      <w:r w:rsidRPr="00C66F04">
        <w:rPr>
          <w:b/>
          <w:bCs/>
        </w:rPr>
        <w:t xml:space="preserve">              Nov          Dec</w:t>
      </w:r>
    </w:p>
    <w:p w14:paraId="1A6AC10D" w14:textId="68D9946C" w:rsidR="00010532" w:rsidRPr="00C66F04" w:rsidRDefault="00010532" w:rsidP="00010532">
      <w:pPr>
        <w:rPr>
          <w:b/>
          <w:bCs/>
        </w:rPr>
      </w:pPr>
      <w:r w:rsidRPr="00C66F04">
        <w:rPr>
          <w:b/>
          <w:bCs/>
        </w:rPr>
        <w:t>1946 -0.082484776 -0.298388622</w:t>
      </w:r>
    </w:p>
    <w:p w14:paraId="7E1FD443" w14:textId="6BD53F7A" w:rsidR="00DC30ED" w:rsidRPr="00C66F04" w:rsidRDefault="00DC30ED" w:rsidP="00010532">
      <w:pPr>
        <w:rPr>
          <w:b/>
          <w:bCs/>
        </w:rPr>
      </w:pPr>
      <w:r w:rsidRPr="00C66F04">
        <w:rPr>
          <w:b/>
          <w:bCs/>
        </w:rPr>
        <w:t xml:space="preserve">   .           .                 .</w:t>
      </w:r>
    </w:p>
    <w:p w14:paraId="335F199A" w14:textId="35480A4D" w:rsidR="00DC30ED" w:rsidRPr="00C66F04" w:rsidRDefault="00DC30ED" w:rsidP="00DC30ED">
      <w:pPr>
        <w:rPr>
          <w:b/>
          <w:bCs/>
        </w:rPr>
      </w:pPr>
      <w:r w:rsidRPr="00C66F04">
        <w:rPr>
          <w:b/>
          <w:bCs/>
        </w:rPr>
        <w:t xml:space="preserve">   .           .                 .</w:t>
      </w:r>
    </w:p>
    <w:p w14:paraId="62660016" w14:textId="7CDAE883" w:rsidR="00DC30ED" w:rsidRPr="00C66F04" w:rsidRDefault="00DC30ED" w:rsidP="00DC30ED">
      <w:pPr>
        <w:rPr>
          <w:b/>
          <w:bCs/>
        </w:rPr>
      </w:pPr>
      <w:r w:rsidRPr="00C66F04">
        <w:rPr>
          <w:b/>
          <w:bCs/>
        </w:rPr>
        <w:t xml:space="preserve">   .           .                 .</w:t>
      </w:r>
    </w:p>
    <w:p w14:paraId="6EF11FD5" w14:textId="77777777" w:rsidR="00DC30ED" w:rsidRPr="00C66F04" w:rsidRDefault="00DC30ED" w:rsidP="00010532">
      <w:pPr>
        <w:rPr>
          <w:b/>
          <w:bCs/>
        </w:rPr>
      </w:pPr>
    </w:p>
    <w:p w14:paraId="1355C1CD" w14:textId="77777777" w:rsidR="00DC30ED" w:rsidRDefault="00DC30ED" w:rsidP="00010532"/>
    <w:p w14:paraId="6F97AFC1" w14:textId="77777777" w:rsidR="00010532" w:rsidRDefault="00010532" w:rsidP="00417AC3"/>
    <w:p w14:paraId="76BA3B0D" w14:textId="61786525" w:rsidR="00241874" w:rsidRDefault="00241874" w:rsidP="00417AC3"/>
    <w:p w14:paraId="62CD2D5B" w14:textId="7451F1FE" w:rsidR="00241874" w:rsidRDefault="00241874" w:rsidP="00417AC3"/>
    <w:p w14:paraId="06BD99BC" w14:textId="40865C75" w:rsidR="00241874" w:rsidRDefault="00241874" w:rsidP="00417AC3"/>
    <w:p w14:paraId="7D95C892" w14:textId="763C8199" w:rsidR="00DC30ED" w:rsidRDefault="00DC30ED" w:rsidP="00417AC3"/>
    <w:p w14:paraId="0A44AE77" w14:textId="07E5C3A8" w:rsidR="00DC30ED" w:rsidRDefault="00DC30ED" w:rsidP="00417AC3"/>
    <w:p w14:paraId="148FAEE5" w14:textId="673536C5" w:rsidR="00DC30ED" w:rsidRDefault="00DC30ED" w:rsidP="00417AC3"/>
    <w:p w14:paraId="7F830A84" w14:textId="613759D2" w:rsidR="00DC30ED" w:rsidRDefault="00DC30ED" w:rsidP="00417AC3"/>
    <w:p w14:paraId="237DAE79" w14:textId="279B21FD" w:rsidR="00DC30ED" w:rsidRDefault="00DC30ED" w:rsidP="00417AC3"/>
    <w:p w14:paraId="0573AC13" w14:textId="419CFB1E" w:rsidR="00DC30ED" w:rsidRDefault="00DC30ED" w:rsidP="00417AC3"/>
    <w:p w14:paraId="3E5A79CD" w14:textId="2FFF8763" w:rsidR="00DC30ED" w:rsidRDefault="00DC30ED" w:rsidP="00417AC3"/>
    <w:p w14:paraId="78F9B99A" w14:textId="1F524494" w:rsidR="00DC30ED" w:rsidRDefault="00DC30ED" w:rsidP="00417AC3"/>
    <w:p w14:paraId="321DB084" w14:textId="38098E1F" w:rsidR="00DC30ED" w:rsidRDefault="00DC30ED" w:rsidP="00417AC3"/>
    <w:p w14:paraId="619E10C1" w14:textId="07F59F9F" w:rsidR="00DC30ED" w:rsidRDefault="00DC30ED" w:rsidP="00417AC3"/>
    <w:p w14:paraId="74F952A0" w14:textId="1BE3C95A" w:rsidR="00DC30ED" w:rsidRDefault="00DC30ED" w:rsidP="00417AC3"/>
    <w:p w14:paraId="0CB033AD" w14:textId="5EBB2D3E" w:rsidR="00DC30ED" w:rsidRDefault="00DC30ED" w:rsidP="00417AC3"/>
    <w:p w14:paraId="4DC3829B" w14:textId="77777777" w:rsidR="00DC30ED" w:rsidRDefault="00DC30ED" w:rsidP="00417AC3"/>
    <w:p w14:paraId="744074FF" w14:textId="307DA7BC" w:rsidR="00241874" w:rsidRDefault="00D2719A" w:rsidP="00417AC3">
      <w:r>
        <w:lastRenderedPageBreak/>
        <w:t xml:space="preserve">We </w:t>
      </w:r>
      <w:proofErr w:type="spellStart"/>
      <w:r>
        <w:t>ploted</w:t>
      </w:r>
      <w:proofErr w:type="spellEnd"/>
      <w:r>
        <w:t xml:space="preserve"> the estimated trend, seasonal, and irregular components of the time series using the plot() function –</w:t>
      </w:r>
    </w:p>
    <w:p w14:paraId="5733A58C" w14:textId="715CE8F3" w:rsidR="00D2719A" w:rsidRDefault="00D2719A" w:rsidP="00417AC3"/>
    <w:p w14:paraId="1461994F" w14:textId="77777777" w:rsidR="00DC30ED" w:rsidRDefault="00DC30ED" w:rsidP="00417AC3"/>
    <w:p w14:paraId="7C4F85BC" w14:textId="6A5DDA3E" w:rsidR="00D2719A" w:rsidRDefault="00D2719A" w:rsidP="00DC30ED">
      <w:pPr>
        <w:jc w:val="center"/>
      </w:pPr>
      <w:r w:rsidRPr="00D2719A">
        <w:rPr>
          <w:noProof/>
        </w:rPr>
        <w:drawing>
          <wp:inline distT="0" distB="0" distL="0" distR="0" wp14:anchorId="2D8A687F" wp14:editId="38F6DBD9">
            <wp:extent cx="5012689" cy="3648722"/>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42049" cy="3670093"/>
                    </a:xfrm>
                    <a:prstGeom prst="rect">
                      <a:avLst/>
                    </a:prstGeom>
                  </pic:spPr>
                </pic:pic>
              </a:graphicData>
            </a:graphic>
          </wp:inline>
        </w:drawing>
      </w:r>
    </w:p>
    <w:p w14:paraId="7FA03520" w14:textId="4022FCDE" w:rsidR="00241874" w:rsidRDefault="00241874" w:rsidP="00417AC3"/>
    <w:p w14:paraId="194BAE63" w14:textId="6E435844" w:rsidR="00241874" w:rsidRPr="003A1242" w:rsidRDefault="003A1242" w:rsidP="00DC30ED">
      <w:pPr>
        <w:jc w:val="center"/>
        <w:rPr>
          <w:b/>
          <w:bCs/>
        </w:rPr>
      </w:pPr>
      <w:r w:rsidRPr="003A1242">
        <w:rPr>
          <w:b/>
          <w:bCs/>
        </w:rPr>
        <w:t>Figure 2: plot indicating components of time series</w:t>
      </w:r>
    </w:p>
    <w:p w14:paraId="19AC3456" w14:textId="7E608295" w:rsidR="00241874" w:rsidRPr="003A1242" w:rsidRDefault="00241874" w:rsidP="00417AC3">
      <w:pPr>
        <w:rPr>
          <w:b/>
          <w:bCs/>
        </w:rPr>
      </w:pPr>
    </w:p>
    <w:p w14:paraId="577E88EF" w14:textId="7F4315E1" w:rsidR="00241874" w:rsidRDefault="00241874" w:rsidP="00417AC3"/>
    <w:p w14:paraId="4BAB630E" w14:textId="77777777" w:rsidR="00DC30ED" w:rsidRDefault="00DC30ED" w:rsidP="00417AC3"/>
    <w:p w14:paraId="4DE7265B" w14:textId="36DB227B" w:rsidR="00241874" w:rsidRDefault="00D2719A" w:rsidP="00417AC3">
      <w:r>
        <w:t>We found a small decrement from about 24 in 1947 to 22 in 1948 along with the steep increase from then on to about 27 in 1959 for the trend component estimated by the plot() function.</w:t>
      </w:r>
    </w:p>
    <w:p w14:paraId="0FC68DFF" w14:textId="4F4223C9" w:rsidR="00D2719A" w:rsidRDefault="00D2719A" w:rsidP="00417AC3"/>
    <w:p w14:paraId="3763C00B" w14:textId="298D95DC" w:rsidR="00D2719A" w:rsidRDefault="00D2719A" w:rsidP="00417AC3"/>
    <w:p w14:paraId="37BAED4B" w14:textId="192E1DF5" w:rsidR="00C66F04" w:rsidRDefault="00C66F04" w:rsidP="00417AC3"/>
    <w:p w14:paraId="193FECF7" w14:textId="4472729B" w:rsidR="00C66F04" w:rsidRDefault="00C66F04" w:rsidP="00417AC3"/>
    <w:p w14:paraId="75A38AF5" w14:textId="1E16D35D" w:rsidR="00C66F04" w:rsidRDefault="00C66F04" w:rsidP="00417AC3"/>
    <w:p w14:paraId="6CB76216" w14:textId="523AD4E3" w:rsidR="00C66F04" w:rsidRDefault="00C66F04" w:rsidP="00417AC3"/>
    <w:p w14:paraId="3605DBB6" w14:textId="19CAA764" w:rsidR="00C66F04" w:rsidRDefault="00C66F04" w:rsidP="00417AC3"/>
    <w:p w14:paraId="0E846BBE" w14:textId="09260549" w:rsidR="00C66F04" w:rsidRDefault="00C66F04" w:rsidP="00417AC3"/>
    <w:p w14:paraId="12A569E9" w14:textId="1FF2F976" w:rsidR="00C66F04" w:rsidRDefault="00C66F04" w:rsidP="00417AC3"/>
    <w:p w14:paraId="4758F9E2" w14:textId="77777777" w:rsidR="00C66F04" w:rsidRDefault="00C66F04" w:rsidP="00417AC3"/>
    <w:p w14:paraId="25A97446" w14:textId="70DE5EA5" w:rsidR="00C66F04" w:rsidRDefault="00C66F04" w:rsidP="00417AC3"/>
    <w:p w14:paraId="1DE1C925" w14:textId="79EE44D0" w:rsidR="00C66F04" w:rsidRDefault="00C66F04" w:rsidP="00417AC3"/>
    <w:p w14:paraId="44D2DE7E" w14:textId="68AE5639" w:rsidR="00C66F04" w:rsidRDefault="00C66F04" w:rsidP="00417AC3"/>
    <w:p w14:paraId="032EA95E" w14:textId="30243AC4" w:rsidR="00C66F04" w:rsidRDefault="00C66F04" w:rsidP="00417AC3"/>
    <w:p w14:paraId="12EC5E06" w14:textId="77777777" w:rsidR="00C66F04" w:rsidRDefault="00C66F04" w:rsidP="00417AC3"/>
    <w:p w14:paraId="787C64FD" w14:textId="7A82A42F" w:rsidR="00D2719A" w:rsidRDefault="00D2719A" w:rsidP="00417AC3">
      <w:r>
        <w:lastRenderedPageBreak/>
        <w:t>In order to achieve seasonal adjusting, it was required to estimate the seasonal component</w:t>
      </w:r>
      <w:r w:rsidR="005511EB">
        <w:t xml:space="preserve"> using the decompose() function</w:t>
      </w:r>
      <w:r>
        <w:t>, and subtract the estimated seasonal component from the main time series</w:t>
      </w:r>
      <w:r w:rsidR="005511EB">
        <w:t xml:space="preserve"> variable ‘</w:t>
      </w:r>
      <w:proofErr w:type="spellStart"/>
      <w:r w:rsidR="005511EB">
        <w:t>birth_comp</w:t>
      </w:r>
      <w:proofErr w:type="spellEnd"/>
      <w:r w:rsidR="005511EB">
        <w:t>’.</w:t>
      </w:r>
    </w:p>
    <w:p w14:paraId="1BACFA1A" w14:textId="560388D1" w:rsidR="00D2719A" w:rsidRDefault="00D2719A" w:rsidP="00417AC3"/>
    <w:p w14:paraId="35A556A0" w14:textId="77777777" w:rsidR="00D2719A" w:rsidRPr="00DC30ED" w:rsidRDefault="00D2719A" w:rsidP="00D2719A">
      <w:pPr>
        <w:rPr>
          <w:highlight w:val="lightGray"/>
        </w:rPr>
      </w:pPr>
      <w:r w:rsidRPr="00DC30ED">
        <w:rPr>
          <w:highlight w:val="lightGray"/>
        </w:rPr>
        <w:t>&gt; plot(</w:t>
      </w:r>
      <w:proofErr w:type="spellStart"/>
      <w:r w:rsidRPr="00DC30ED">
        <w:rPr>
          <w:highlight w:val="lightGray"/>
        </w:rPr>
        <w:t>birth_comp</w:t>
      </w:r>
      <w:proofErr w:type="spellEnd"/>
      <w:r w:rsidRPr="00DC30ED">
        <w:rPr>
          <w:highlight w:val="lightGray"/>
        </w:rPr>
        <w:t>)</w:t>
      </w:r>
    </w:p>
    <w:p w14:paraId="22F8F844" w14:textId="77777777" w:rsidR="00D2719A" w:rsidRPr="00DC30ED" w:rsidRDefault="00D2719A" w:rsidP="00D2719A">
      <w:pPr>
        <w:rPr>
          <w:highlight w:val="lightGray"/>
        </w:rPr>
      </w:pPr>
      <w:r w:rsidRPr="00DC30ED">
        <w:rPr>
          <w:highlight w:val="lightGray"/>
        </w:rPr>
        <w:t xml:space="preserve">&gt; </w:t>
      </w:r>
      <w:proofErr w:type="spellStart"/>
      <w:r w:rsidRPr="00DC30ED">
        <w:rPr>
          <w:highlight w:val="lightGray"/>
        </w:rPr>
        <w:t>birth_comp</w:t>
      </w:r>
      <w:proofErr w:type="spellEnd"/>
      <w:r w:rsidRPr="00DC30ED">
        <w:rPr>
          <w:highlight w:val="lightGray"/>
        </w:rPr>
        <w:t>&lt;- decompose(</w:t>
      </w:r>
      <w:proofErr w:type="spellStart"/>
      <w:r w:rsidRPr="00DC30ED">
        <w:rPr>
          <w:highlight w:val="lightGray"/>
        </w:rPr>
        <w:t>birth_ts</w:t>
      </w:r>
      <w:proofErr w:type="spellEnd"/>
      <w:r w:rsidRPr="00DC30ED">
        <w:rPr>
          <w:highlight w:val="lightGray"/>
        </w:rPr>
        <w:t>)</w:t>
      </w:r>
    </w:p>
    <w:p w14:paraId="44590EC3" w14:textId="77777777" w:rsidR="00D2719A" w:rsidRPr="00DC30ED" w:rsidRDefault="00D2719A" w:rsidP="00D2719A">
      <w:pPr>
        <w:rPr>
          <w:highlight w:val="lightGray"/>
        </w:rPr>
      </w:pPr>
      <w:r w:rsidRPr="00DC30ED">
        <w:rPr>
          <w:highlight w:val="lightGray"/>
        </w:rPr>
        <w:t xml:space="preserve">&gt; </w:t>
      </w:r>
      <w:proofErr w:type="spellStart"/>
      <w:r w:rsidRPr="00DC30ED">
        <w:rPr>
          <w:highlight w:val="lightGray"/>
        </w:rPr>
        <w:t>birth_ts_adj</w:t>
      </w:r>
      <w:proofErr w:type="spellEnd"/>
      <w:r w:rsidRPr="00DC30ED">
        <w:rPr>
          <w:highlight w:val="lightGray"/>
        </w:rPr>
        <w:t xml:space="preserve"> &lt;- </w:t>
      </w:r>
      <w:proofErr w:type="spellStart"/>
      <w:r w:rsidRPr="00DC30ED">
        <w:rPr>
          <w:highlight w:val="lightGray"/>
        </w:rPr>
        <w:t>birth_ts</w:t>
      </w:r>
      <w:proofErr w:type="spellEnd"/>
      <w:r w:rsidRPr="00DC30ED">
        <w:rPr>
          <w:highlight w:val="lightGray"/>
        </w:rPr>
        <w:t xml:space="preserve"> - </w:t>
      </w:r>
      <w:proofErr w:type="spellStart"/>
      <w:r w:rsidRPr="00DC30ED">
        <w:rPr>
          <w:highlight w:val="lightGray"/>
        </w:rPr>
        <w:t>birth_comp$seasonal</w:t>
      </w:r>
      <w:proofErr w:type="spellEnd"/>
    </w:p>
    <w:p w14:paraId="60A49DCE" w14:textId="24B2E8BE" w:rsidR="00D2719A" w:rsidRDefault="00D2719A" w:rsidP="00D2719A">
      <w:r w:rsidRPr="00DC30ED">
        <w:rPr>
          <w:highlight w:val="lightGray"/>
        </w:rPr>
        <w:t>&gt; plot(</w:t>
      </w:r>
      <w:proofErr w:type="spellStart"/>
      <w:r w:rsidRPr="00DC30ED">
        <w:rPr>
          <w:highlight w:val="lightGray"/>
        </w:rPr>
        <w:t>birth_ts_adj</w:t>
      </w:r>
      <w:proofErr w:type="spellEnd"/>
      <w:r w:rsidRPr="00DC30ED">
        <w:rPr>
          <w:highlight w:val="lightGray"/>
        </w:rPr>
        <w:t>)</w:t>
      </w:r>
    </w:p>
    <w:p w14:paraId="7E9798B0" w14:textId="5F9BAB28" w:rsidR="005511EB" w:rsidRDefault="005511EB" w:rsidP="00D2719A"/>
    <w:p w14:paraId="1E82C9BB" w14:textId="1A81E081" w:rsidR="005511EB" w:rsidRDefault="005511EB" w:rsidP="00D2719A"/>
    <w:p w14:paraId="70A587E8" w14:textId="195BCA51" w:rsidR="005511EB" w:rsidRDefault="005511EB" w:rsidP="00D2719A"/>
    <w:p w14:paraId="061B4EA5" w14:textId="77777777" w:rsidR="005511EB" w:rsidRDefault="005511EB" w:rsidP="00D2719A"/>
    <w:p w14:paraId="0BDE0E13" w14:textId="77777777" w:rsidR="005511EB" w:rsidRPr="005511EB" w:rsidRDefault="005511EB" w:rsidP="00D2719A">
      <w:pPr>
        <w:rPr>
          <w:b/>
          <w:bCs/>
        </w:rPr>
      </w:pPr>
    </w:p>
    <w:p w14:paraId="35440464" w14:textId="1F0AEA5B" w:rsidR="00D2719A" w:rsidRDefault="00D2719A" w:rsidP="00C66F04">
      <w:pPr>
        <w:jc w:val="center"/>
      </w:pPr>
      <w:r w:rsidRPr="00D2719A">
        <w:rPr>
          <w:noProof/>
        </w:rPr>
        <w:drawing>
          <wp:inline distT="0" distB="0" distL="0" distR="0" wp14:anchorId="6CDAEF92" wp14:editId="58F3E0FB">
            <wp:extent cx="4172505" cy="2345593"/>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6473" r="3744" b="9030"/>
                    <a:stretch/>
                  </pic:blipFill>
                  <pic:spPr bwMode="auto">
                    <a:xfrm>
                      <a:off x="0" y="0"/>
                      <a:ext cx="4216003" cy="2370046"/>
                    </a:xfrm>
                    <a:prstGeom prst="rect">
                      <a:avLst/>
                    </a:prstGeom>
                    <a:ln>
                      <a:noFill/>
                    </a:ln>
                    <a:extLst>
                      <a:ext uri="{53640926-AAD7-44D8-BBD7-CCE9431645EC}">
                        <a14:shadowObscured xmlns:a14="http://schemas.microsoft.com/office/drawing/2010/main"/>
                      </a:ext>
                    </a:extLst>
                  </pic:spPr>
                </pic:pic>
              </a:graphicData>
            </a:graphic>
          </wp:inline>
        </w:drawing>
      </w:r>
    </w:p>
    <w:p w14:paraId="00CD717D" w14:textId="77777777" w:rsidR="00DC30ED" w:rsidRDefault="00DC30ED" w:rsidP="00DC30ED">
      <w:pPr>
        <w:jc w:val="center"/>
      </w:pPr>
    </w:p>
    <w:p w14:paraId="0C0B15C0" w14:textId="77777777" w:rsidR="00DC30ED" w:rsidRDefault="00DC30ED" w:rsidP="00D2719A"/>
    <w:p w14:paraId="77FDE613" w14:textId="77777777" w:rsidR="00DC30ED" w:rsidRDefault="00DC30ED" w:rsidP="00DC30ED">
      <w:pPr>
        <w:jc w:val="center"/>
        <w:rPr>
          <w:b/>
          <w:bCs/>
        </w:rPr>
      </w:pPr>
      <w:r w:rsidRPr="005511EB">
        <w:rPr>
          <w:b/>
          <w:bCs/>
        </w:rPr>
        <w:t xml:space="preserve">Figure </w:t>
      </w:r>
      <w:r>
        <w:rPr>
          <w:b/>
          <w:bCs/>
        </w:rPr>
        <w:t>3</w:t>
      </w:r>
      <w:r w:rsidRPr="005511EB">
        <w:rPr>
          <w:b/>
          <w:bCs/>
        </w:rPr>
        <w:t>: Seasonal adjusting of time series data using subtraction of seasonal component from then original time series data</w:t>
      </w:r>
    </w:p>
    <w:p w14:paraId="0D1A72BB" w14:textId="64878660" w:rsidR="00241874" w:rsidRDefault="00241874" w:rsidP="00DC30ED">
      <w:pPr>
        <w:jc w:val="center"/>
      </w:pPr>
    </w:p>
    <w:p w14:paraId="3E3AF308" w14:textId="61AF073F" w:rsidR="00DC30ED" w:rsidRDefault="00DC30ED" w:rsidP="00DC30ED">
      <w:pPr>
        <w:jc w:val="center"/>
      </w:pPr>
    </w:p>
    <w:p w14:paraId="12B5F101" w14:textId="68EB632A" w:rsidR="00C66F04" w:rsidRDefault="00C66F04" w:rsidP="00DC30ED">
      <w:pPr>
        <w:jc w:val="center"/>
      </w:pPr>
    </w:p>
    <w:p w14:paraId="29483E1E" w14:textId="77777777" w:rsidR="00C66F04" w:rsidRDefault="00C66F04" w:rsidP="00DC30ED">
      <w:pPr>
        <w:jc w:val="center"/>
      </w:pPr>
    </w:p>
    <w:p w14:paraId="638D3654" w14:textId="3B6A3312" w:rsidR="00241874" w:rsidRDefault="00241874" w:rsidP="00417AC3"/>
    <w:p w14:paraId="74360B5C" w14:textId="1C27E9F0" w:rsidR="00241874" w:rsidRDefault="005511EB" w:rsidP="00417AC3">
      <w:r>
        <w:t>We observed the removal of seasonal variation from the seasonally adjusted time series, which has led to the presence of trend and irregular component in the seasonally adjusted time series.</w:t>
      </w:r>
    </w:p>
    <w:p w14:paraId="43891ECF" w14:textId="7E6FBEAA" w:rsidR="00241874" w:rsidRDefault="00241874" w:rsidP="00417AC3"/>
    <w:p w14:paraId="169B6BA4" w14:textId="0665C863" w:rsidR="005511EB" w:rsidRDefault="005511EB" w:rsidP="00417AC3">
      <w:r>
        <w:t xml:space="preserve">It is observed that </w:t>
      </w:r>
      <w:r w:rsidR="00722456">
        <w:t>we can make better predictive models by taking correlations in data into account.</w:t>
      </w:r>
    </w:p>
    <w:p w14:paraId="09C54227" w14:textId="6F8790E1" w:rsidR="00DC30ED" w:rsidRDefault="00DC30ED" w:rsidP="00417AC3"/>
    <w:p w14:paraId="3ECE0937" w14:textId="01445807" w:rsidR="00DC30ED" w:rsidRDefault="00DC30ED" w:rsidP="00417AC3"/>
    <w:p w14:paraId="35F1BE3D" w14:textId="77777777" w:rsidR="00DC30ED" w:rsidRDefault="00DC30ED" w:rsidP="00417AC3"/>
    <w:p w14:paraId="4B091A30" w14:textId="77777777" w:rsidR="00DC30ED" w:rsidRDefault="00DC30ED" w:rsidP="00417AC3"/>
    <w:p w14:paraId="7510AAAD" w14:textId="77777777" w:rsidR="00DC30ED" w:rsidRDefault="00DC30ED" w:rsidP="00417AC3"/>
    <w:p w14:paraId="4A661529" w14:textId="77777777" w:rsidR="00DC30ED" w:rsidRDefault="00DC30ED" w:rsidP="00417AC3"/>
    <w:p w14:paraId="3522E434" w14:textId="10DFC547" w:rsidR="00DC30ED" w:rsidRDefault="00DC30ED" w:rsidP="00417AC3"/>
    <w:p w14:paraId="739FF800" w14:textId="5AFA1594" w:rsidR="00C66F04" w:rsidRDefault="00C66F04" w:rsidP="00417AC3"/>
    <w:p w14:paraId="471AB917" w14:textId="77777777" w:rsidR="00C66F04" w:rsidRDefault="00C66F04" w:rsidP="00417AC3"/>
    <w:p w14:paraId="16D96535" w14:textId="034447F6" w:rsidR="00DC30ED" w:rsidRPr="009956B1" w:rsidRDefault="009956B1" w:rsidP="00417AC3">
      <w:pPr>
        <w:rPr>
          <w:b/>
          <w:bCs/>
        </w:rPr>
      </w:pPr>
      <w:r w:rsidRPr="009956B1">
        <w:rPr>
          <w:b/>
          <w:bCs/>
        </w:rPr>
        <w:lastRenderedPageBreak/>
        <w:t>Part B – Autocorrelation using ARIMA</w:t>
      </w:r>
    </w:p>
    <w:p w14:paraId="689D3FB6" w14:textId="77777777" w:rsidR="009956B1" w:rsidRDefault="009956B1" w:rsidP="00417AC3"/>
    <w:p w14:paraId="3C119D6D" w14:textId="2A0E6557" w:rsidR="00722456" w:rsidRDefault="00722456" w:rsidP="00417AC3">
      <w:r>
        <w:t>We needed to find the difference of time series using diff() function to obtain a stationary time series as ARIMA models are defined for stationary time series.</w:t>
      </w:r>
    </w:p>
    <w:p w14:paraId="45CC931D" w14:textId="5D57846D" w:rsidR="00722456" w:rsidRDefault="00722456" w:rsidP="00417AC3"/>
    <w:p w14:paraId="28130C5A" w14:textId="77777777" w:rsidR="00722456" w:rsidRPr="00DC30ED" w:rsidRDefault="00722456" w:rsidP="00722456">
      <w:pPr>
        <w:rPr>
          <w:highlight w:val="lightGray"/>
        </w:rPr>
      </w:pPr>
      <w:r w:rsidRPr="00DC30ED">
        <w:rPr>
          <w:highlight w:val="lightGray"/>
        </w:rPr>
        <w:t xml:space="preserve">&gt; </w:t>
      </w:r>
      <w:proofErr w:type="spellStart"/>
      <w:r w:rsidRPr="00DC30ED">
        <w:rPr>
          <w:highlight w:val="lightGray"/>
        </w:rPr>
        <w:t>birth_diff</w:t>
      </w:r>
      <w:proofErr w:type="spellEnd"/>
      <w:r w:rsidRPr="00DC30ED">
        <w:rPr>
          <w:highlight w:val="lightGray"/>
        </w:rPr>
        <w:t xml:space="preserve"> &lt;- diff(</w:t>
      </w:r>
      <w:proofErr w:type="spellStart"/>
      <w:r w:rsidRPr="00DC30ED">
        <w:rPr>
          <w:highlight w:val="lightGray"/>
        </w:rPr>
        <w:t>birth_ts</w:t>
      </w:r>
      <w:proofErr w:type="spellEnd"/>
      <w:r w:rsidRPr="00DC30ED">
        <w:rPr>
          <w:highlight w:val="lightGray"/>
        </w:rPr>
        <w:t>, differences = 1)</w:t>
      </w:r>
    </w:p>
    <w:p w14:paraId="018037F9" w14:textId="4FE0D74F" w:rsidR="00722456" w:rsidRDefault="00722456" w:rsidP="00722456">
      <w:r w:rsidRPr="00DC30ED">
        <w:rPr>
          <w:highlight w:val="lightGray"/>
        </w:rPr>
        <w:t xml:space="preserve">&gt; </w:t>
      </w:r>
      <w:proofErr w:type="spellStart"/>
      <w:r w:rsidRPr="00DC30ED">
        <w:rPr>
          <w:highlight w:val="lightGray"/>
        </w:rPr>
        <w:t>plot.ts</w:t>
      </w:r>
      <w:proofErr w:type="spellEnd"/>
      <w:r w:rsidRPr="00DC30ED">
        <w:rPr>
          <w:highlight w:val="lightGray"/>
        </w:rPr>
        <w:t>(</w:t>
      </w:r>
      <w:proofErr w:type="spellStart"/>
      <w:r w:rsidRPr="00DC30ED">
        <w:rPr>
          <w:highlight w:val="lightGray"/>
        </w:rPr>
        <w:t>birth_diff</w:t>
      </w:r>
      <w:proofErr w:type="spellEnd"/>
      <w:r w:rsidRPr="00DC30ED">
        <w:rPr>
          <w:highlight w:val="lightGray"/>
        </w:rPr>
        <w:t>)</w:t>
      </w:r>
    </w:p>
    <w:p w14:paraId="7FB0DB45" w14:textId="77777777" w:rsidR="00DC30ED" w:rsidRDefault="00DC30ED" w:rsidP="00722456"/>
    <w:p w14:paraId="3AF4B5B7" w14:textId="58EBF4A9" w:rsidR="00722456" w:rsidRDefault="00722456" w:rsidP="00722456"/>
    <w:p w14:paraId="0130568D" w14:textId="3675019E" w:rsidR="00722456" w:rsidRDefault="00722456" w:rsidP="00417AC3"/>
    <w:p w14:paraId="41CBCC30" w14:textId="3ED8E3A6" w:rsidR="00722456" w:rsidRDefault="00722456" w:rsidP="00DC30ED">
      <w:pPr>
        <w:jc w:val="center"/>
      </w:pPr>
      <w:r w:rsidRPr="00722456">
        <w:rPr>
          <w:noProof/>
        </w:rPr>
        <w:drawing>
          <wp:inline distT="0" distB="0" distL="0" distR="0" wp14:anchorId="0879F100" wp14:editId="5A1857FE">
            <wp:extent cx="4823650" cy="3574717"/>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60640" cy="3602129"/>
                    </a:xfrm>
                    <a:prstGeom prst="rect">
                      <a:avLst/>
                    </a:prstGeom>
                  </pic:spPr>
                </pic:pic>
              </a:graphicData>
            </a:graphic>
          </wp:inline>
        </w:drawing>
      </w:r>
    </w:p>
    <w:p w14:paraId="21A21B44" w14:textId="77777777" w:rsidR="00DC30ED" w:rsidRDefault="00DC30ED" w:rsidP="00DC30ED">
      <w:pPr>
        <w:jc w:val="center"/>
      </w:pPr>
    </w:p>
    <w:p w14:paraId="1022DF2D" w14:textId="77777777" w:rsidR="00DC30ED" w:rsidRPr="00722456" w:rsidRDefault="00DC30ED" w:rsidP="00DC30ED">
      <w:pPr>
        <w:jc w:val="center"/>
        <w:rPr>
          <w:b/>
          <w:bCs/>
        </w:rPr>
      </w:pPr>
      <w:r w:rsidRPr="00722456">
        <w:rPr>
          <w:b/>
          <w:bCs/>
        </w:rPr>
        <w:t xml:space="preserve">Figure </w:t>
      </w:r>
      <w:r>
        <w:rPr>
          <w:b/>
          <w:bCs/>
        </w:rPr>
        <w:t>4</w:t>
      </w:r>
      <w:r w:rsidRPr="00722456">
        <w:rPr>
          <w:b/>
          <w:bCs/>
        </w:rPr>
        <w:t>: Plot for time series data of the first differences</w:t>
      </w:r>
    </w:p>
    <w:p w14:paraId="321B45BF" w14:textId="5B4F72EC" w:rsidR="00241874" w:rsidRDefault="00241874" w:rsidP="00417AC3"/>
    <w:p w14:paraId="11F8ACF7" w14:textId="0C10426C" w:rsidR="00241874" w:rsidRDefault="00241874" w:rsidP="00417AC3"/>
    <w:p w14:paraId="66D0CFAC" w14:textId="73BBDA4A" w:rsidR="00241874" w:rsidRDefault="00241874" w:rsidP="00417AC3"/>
    <w:p w14:paraId="08B23CCD" w14:textId="38D337F3" w:rsidR="00241874" w:rsidRDefault="00241874" w:rsidP="00417AC3"/>
    <w:p w14:paraId="1DD6AB2C" w14:textId="77777777" w:rsidR="00DC30ED" w:rsidRDefault="00DC30ED" w:rsidP="00417AC3"/>
    <w:p w14:paraId="55CAC5B2" w14:textId="49DF7D4C" w:rsidR="00241874" w:rsidRDefault="003A1242" w:rsidP="00417AC3">
      <w:r>
        <w:t>As the time series of first differences looked stationary in mean and variance, so the ARIMA(p,1,q) model seems appropriate for the dataset.</w:t>
      </w:r>
    </w:p>
    <w:p w14:paraId="5D317E4A" w14:textId="4EC6BB11" w:rsidR="003A1242" w:rsidRDefault="003A1242" w:rsidP="00417AC3"/>
    <w:p w14:paraId="39036161" w14:textId="72F48256" w:rsidR="003A1242" w:rsidRDefault="003A1242" w:rsidP="00417AC3">
      <w:r>
        <w:t xml:space="preserve">By this, we removed the trend component of the time series of the dataset and examined for the </w:t>
      </w:r>
      <w:proofErr w:type="spellStart"/>
      <w:r>
        <w:t>corrrelations</w:t>
      </w:r>
      <w:proofErr w:type="spellEnd"/>
      <w:r>
        <w:t xml:space="preserve"> between successive terms of this component, for making  a predictive model.</w:t>
      </w:r>
    </w:p>
    <w:p w14:paraId="29391FFE" w14:textId="0F8D2BC4" w:rsidR="00DC30ED" w:rsidRDefault="00DC30ED" w:rsidP="00417AC3"/>
    <w:p w14:paraId="35D4C589" w14:textId="3EAAEF9D" w:rsidR="00DC30ED" w:rsidRDefault="00DC30ED" w:rsidP="00417AC3"/>
    <w:p w14:paraId="3EB72184" w14:textId="128DA9BC" w:rsidR="00DC30ED" w:rsidRDefault="00DC30ED" w:rsidP="00417AC3"/>
    <w:p w14:paraId="5FB55089" w14:textId="673B7787" w:rsidR="00DC30ED" w:rsidRDefault="00DC30ED" w:rsidP="00417AC3"/>
    <w:p w14:paraId="6F655D84" w14:textId="77777777" w:rsidR="00C66F04" w:rsidRDefault="00C66F04" w:rsidP="00417AC3"/>
    <w:p w14:paraId="755F57F9" w14:textId="65BEEE21" w:rsidR="003A1242" w:rsidRDefault="003A1242" w:rsidP="00417AC3"/>
    <w:p w14:paraId="4E613347" w14:textId="77777777" w:rsidR="00DC30ED" w:rsidRDefault="00DC30ED" w:rsidP="00417AC3"/>
    <w:p w14:paraId="4AFF77D5" w14:textId="77777777" w:rsidR="00DC30ED" w:rsidRDefault="00DC30ED" w:rsidP="00417AC3"/>
    <w:p w14:paraId="68C25FCC" w14:textId="05D208B6" w:rsidR="003A1242" w:rsidRDefault="003A1242" w:rsidP="00417AC3">
      <w:r>
        <w:t xml:space="preserve">Now, we needed to select the appropriate  </w:t>
      </w:r>
      <w:r w:rsidR="00DC30ED">
        <w:t>ARIMA</w:t>
      </w:r>
      <w:r>
        <w:t xml:space="preserve"> model meaning to find the most appropriate. Values of ‘p’ and ‘q’ for the model.</w:t>
      </w:r>
    </w:p>
    <w:p w14:paraId="63B482A0" w14:textId="1F041A08" w:rsidR="00241874" w:rsidRDefault="00241874" w:rsidP="00417AC3"/>
    <w:p w14:paraId="7B675994" w14:textId="323019E8" w:rsidR="00241874" w:rsidRDefault="003A1242" w:rsidP="00417AC3">
      <w:r>
        <w:t xml:space="preserve">We plotted a </w:t>
      </w:r>
      <w:r w:rsidRPr="00DC30ED">
        <w:rPr>
          <w:b/>
          <w:bCs/>
        </w:rPr>
        <w:t>correlogram</w:t>
      </w:r>
      <w:r>
        <w:t xml:space="preserve"> </w:t>
      </w:r>
      <w:r w:rsidRPr="00DC30ED">
        <w:rPr>
          <w:b/>
          <w:bCs/>
        </w:rPr>
        <w:t xml:space="preserve">and partial correlogram </w:t>
      </w:r>
      <w:r>
        <w:t xml:space="preserve">using the </w:t>
      </w:r>
      <w:proofErr w:type="spellStart"/>
      <w:r w:rsidRPr="00DC30ED">
        <w:rPr>
          <w:b/>
          <w:bCs/>
        </w:rPr>
        <w:t>acf</w:t>
      </w:r>
      <w:proofErr w:type="spellEnd"/>
      <w:r w:rsidRPr="00DC30ED">
        <w:rPr>
          <w:b/>
          <w:bCs/>
        </w:rPr>
        <w:t>()</w:t>
      </w:r>
      <w:r>
        <w:t xml:space="preserve"> and </w:t>
      </w:r>
      <w:proofErr w:type="spellStart"/>
      <w:r w:rsidRPr="00DC30ED">
        <w:rPr>
          <w:b/>
          <w:bCs/>
        </w:rPr>
        <w:t>pacf</w:t>
      </w:r>
      <w:proofErr w:type="spellEnd"/>
      <w:r w:rsidRPr="00DC30ED">
        <w:rPr>
          <w:b/>
          <w:bCs/>
        </w:rPr>
        <w:t>()</w:t>
      </w:r>
      <w:r>
        <w:t xml:space="preserve"> functions in R.</w:t>
      </w:r>
    </w:p>
    <w:p w14:paraId="7A5EB477" w14:textId="1E3E3B9C" w:rsidR="003A1242" w:rsidRDefault="003A1242" w:rsidP="00417AC3"/>
    <w:p w14:paraId="5481853F" w14:textId="07E196DC" w:rsidR="003A1242" w:rsidRDefault="003A1242" w:rsidP="00417AC3"/>
    <w:p w14:paraId="080ABB6F" w14:textId="77777777" w:rsidR="003A1242" w:rsidRPr="00DC30ED" w:rsidRDefault="003A1242" w:rsidP="003A1242">
      <w:pPr>
        <w:rPr>
          <w:highlight w:val="lightGray"/>
        </w:rPr>
      </w:pPr>
      <w:proofErr w:type="spellStart"/>
      <w:r w:rsidRPr="00DC30ED">
        <w:rPr>
          <w:highlight w:val="lightGray"/>
        </w:rPr>
        <w:t>acf</w:t>
      </w:r>
      <w:proofErr w:type="spellEnd"/>
      <w:r w:rsidRPr="00DC30ED">
        <w:rPr>
          <w:highlight w:val="lightGray"/>
        </w:rPr>
        <w:t>(</w:t>
      </w:r>
      <w:proofErr w:type="spellStart"/>
      <w:r w:rsidRPr="00DC30ED">
        <w:rPr>
          <w:highlight w:val="lightGray"/>
        </w:rPr>
        <w:t>birth_diff</w:t>
      </w:r>
      <w:proofErr w:type="spellEnd"/>
      <w:r w:rsidRPr="00DC30ED">
        <w:rPr>
          <w:highlight w:val="lightGray"/>
        </w:rPr>
        <w:t xml:space="preserve">, </w:t>
      </w:r>
      <w:proofErr w:type="spellStart"/>
      <w:r w:rsidRPr="00DC30ED">
        <w:rPr>
          <w:highlight w:val="lightGray"/>
        </w:rPr>
        <w:t>lag.max</w:t>
      </w:r>
      <w:proofErr w:type="spellEnd"/>
      <w:r w:rsidRPr="00DC30ED">
        <w:rPr>
          <w:highlight w:val="lightGray"/>
        </w:rPr>
        <w:t xml:space="preserve">=20) </w:t>
      </w:r>
    </w:p>
    <w:p w14:paraId="746528A5" w14:textId="0E4EE33A" w:rsidR="003A1242" w:rsidRDefault="003A1242" w:rsidP="003A1242">
      <w:proofErr w:type="spellStart"/>
      <w:r w:rsidRPr="00DC30ED">
        <w:rPr>
          <w:highlight w:val="lightGray"/>
        </w:rPr>
        <w:t>acf</w:t>
      </w:r>
      <w:proofErr w:type="spellEnd"/>
      <w:r w:rsidRPr="00DC30ED">
        <w:rPr>
          <w:highlight w:val="lightGray"/>
        </w:rPr>
        <w:t>(</w:t>
      </w:r>
      <w:proofErr w:type="spellStart"/>
      <w:r w:rsidRPr="00DC30ED">
        <w:rPr>
          <w:highlight w:val="lightGray"/>
        </w:rPr>
        <w:t>birth_diff</w:t>
      </w:r>
      <w:proofErr w:type="spellEnd"/>
      <w:r w:rsidRPr="00DC30ED">
        <w:rPr>
          <w:highlight w:val="lightGray"/>
        </w:rPr>
        <w:t xml:space="preserve">, </w:t>
      </w:r>
      <w:proofErr w:type="spellStart"/>
      <w:r w:rsidRPr="00DC30ED">
        <w:rPr>
          <w:highlight w:val="lightGray"/>
        </w:rPr>
        <w:t>lag.max</w:t>
      </w:r>
      <w:proofErr w:type="spellEnd"/>
      <w:r w:rsidRPr="00DC30ED">
        <w:rPr>
          <w:highlight w:val="lightGray"/>
        </w:rPr>
        <w:t>=20, plot = FALSE)</w:t>
      </w:r>
    </w:p>
    <w:p w14:paraId="036FD8DA" w14:textId="74DEE02F" w:rsidR="002464E8" w:rsidRDefault="002464E8" w:rsidP="003A1242"/>
    <w:p w14:paraId="019881B9" w14:textId="621EE230" w:rsidR="002464E8" w:rsidRPr="00DC30ED" w:rsidRDefault="002464E8" w:rsidP="002464E8">
      <w:pPr>
        <w:rPr>
          <w:b/>
          <w:bCs/>
        </w:rPr>
      </w:pPr>
      <w:r w:rsidRPr="00DC30ED">
        <w:rPr>
          <w:b/>
          <w:bCs/>
        </w:rPr>
        <w:t>## Autocorrelations of series ‘</w:t>
      </w:r>
      <w:proofErr w:type="spellStart"/>
      <w:r w:rsidRPr="00DC30ED">
        <w:rPr>
          <w:b/>
          <w:bCs/>
        </w:rPr>
        <w:t>birth_diff</w:t>
      </w:r>
      <w:proofErr w:type="spellEnd"/>
      <w:r w:rsidRPr="00DC30ED">
        <w:rPr>
          <w:b/>
          <w:bCs/>
        </w:rPr>
        <w:t>’, by lag</w:t>
      </w:r>
    </w:p>
    <w:p w14:paraId="52B554EC" w14:textId="5CD46096" w:rsidR="002464E8" w:rsidRPr="00DC30ED" w:rsidRDefault="002464E8" w:rsidP="002464E8">
      <w:pPr>
        <w:rPr>
          <w:b/>
          <w:bCs/>
        </w:rPr>
      </w:pPr>
      <w:r w:rsidRPr="00DC30ED">
        <w:rPr>
          <w:b/>
          <w:bCs/>
        </w:rPr>
        <w:t xml:space="preserve">## </w:t>
      </w:r>
    </w:p>
    <w:p w14:paraId="1187BCDA" w14:textId="7F44A358" w:rsidR="002464E8" w:rsidRPr="00DC30ED" w:rsidRDefault="002464E8" w:rsidP="002464E8">
      <w:pPr>
        <w:rPr>
          <w:b/>
          <w:bCs/>
        </w:rPr>
      </w:pPr>
      <w:r w:rsidRPr="00DC30ED">
        <w:rPr>
          <w:b/>
          <w:bCs/>
        </w:rPr>
        <w:t xml:space="preserve">## 0.0000 0.0833 0.1667 0.2500 0.3333 0.4167 0.5000 0.5833 0.6667 0.7500 </w:t>
      </w:r>
    </w:p>
    <w:p w14:paraId="1F64B158" w14:textId="69E8C6B4" w:rsidR="002464E8" w:rsidRPr="00DC30ED" w:rsidRDefault="002464E8" w:rsidP="002464E8">
      <w:pPr>
        <w:rPr>
          <w:b/>
          <w:bCs/>
        </w:rPr>
      </w:pPr>
      <w:r w:rsidRPr="00DC30ED">
        <w:rPr>
          <w:b/>
          <w:bCs/>
        </w:rPr>
        <w:t xml:space="preserve">##  1.000 -0.528  0.234 -0.050 -0.164  0.177 -0.271  0.186 -0.224  0.032 </w:t>
      </w:r>
    </w:p>
    <w:p w14:paraId="74F42EA5" w14:textId="6B27B4EB" w:rsidR="002464E8" w:rsidRPr="00DC30ED" w:rsidRDefault="002464E8" w:rsidP="002464E8">
      <w:pPr>
        <w:rPr>
          <w:b/>
          <w:bCs/>
        </w:rPr>
      </w:pPr>
      <w:r w:rsidRPr="00DC30ED">
        <w:rPr>
          <w:b/>
          <w:bCs/>
        </w:rPr>
        <w:t xml:space="preserve">## 0.8333 0.9167 1.0000 1.0833 1.1667 1.2500 1.3333 1.4167 1.5000 1.5833 </w:t>
      </w:r>
    </w:p>
    <w:p w14:paraId="56AE5A30" w14:textId="21B67278" w:rsidR="002464E8" w:rsidRPr="00DC30ED" w:rsidRDefault="002464E8" w:rsidP="002464E8">
      <w:pPr>
        <w:rPr>
          <w:b/>
          <w:bCs/>
        </w:rPr>
      </w:pPr>
      <w:r w:rsidRPr="00DC30ED">
        <w:rPr>
          <w:b/>
          <w:bCs/>
        </w:rPr>
        <w:t xml:space="preserve">## 0.238 -0.454  0.731 -0.491  0.258 -0.003 -0.132  0.162 -0.307  0.163 </w:t>
      </w:r>
    </w:p>
    <w:p w14:paraId="79C6D327" w14:textId="4856E7DA" w:rsidR="002464E8" w:rsidRPr="00DC30ED" w:rsidRDefault="002464E8" w:rsidP="002464E8">
      <w:pPr>
        <w:rPr>
          <w:b/>
          <w:bCs/>
        </w:rPr>
      </w:pPr>
      <w:r w:rsidRPr="00DC30ED">
        <w:rPr>
          <w:b/>
          <w:bCs/>
        </w:rPr>
        <w:t xml:space="preserve">## 1.6667 </w:t>
      </w:r>
    </w:p>
    <w:p w14:paraId="254B65BC" w14:textId="7870AED3" w:rsidR="002464E8" w:rsidRDefault="002464E8" w:rsidP="002464E8">
      <w:pPr>
        <w:rPr>
          <w:b/>
          <w:bCs/>
        </w:rPr>
      </w:pPr>
      <w:r w:rsidRPr="00DC30ED">
        <w:rPr>
          <w:b/>
          <w:bCs/>
        </w:rPr>
        <w:t>## -0.185</w:t>
      </w:r>
    </w:p>
    <w:p w14:paraId="15EFD8E7" w14:textId="1EC18B3D" w:rsidR="00DC30ED" w:rsidRDefault="00DC30ED" w:rsidP="002464E8">
      <w:pPr>
        <w:rPr>
          <w:b/>
          <w:bCs/>
        </w:rPr>
      </w:pPr>
    </w:p>
    <w:p w14:paraId="0207676D" w14:textId="77777777" w:rsidR="00C66F04" w:rsidRPr="00DC30ED" w:rsidRDefault="00C66F04" w:rsidP="002464E8">
      <w:pPr>
        <w:rPr>
          <w:b/>
          <w:bCs/>
        </w:rPr>
      </w:pPr>
    </w:p>
    <w:p w14:paraId="45BDEA38" w14:textId="7C8C1988" w:rsidR="00241874" w:rsidRPr="00DC30ED" w:rsidRDefault="00241874" w:rsidP="00417AC3">
      <w:pPr>
        <w:rPr>
          <w:b/>
          <w:bCs/>
        </w:rPr>
      </w:pPr>
    </w:p>
    <w:p w14:paraId="5FE841D5" w14:textId="69C91EBE" w:rsidR="003A1242" w:rsidRDefault="003A1242" w:rsidP="00DC30ED">
      <w:pPr>
        <w:jc w:val="center"/>
      </w:pPr>
      <w:r w:rsidRPr="003A1242">
        <w:rPr>
          <w:noProof/>
        </w:rPr>
        <w:drawing>
          <wp:inline distT="0" distB="0" distL="0" distR="0" wp14:anchorId="09A3B430" wp14:editId="27B69A89">
            <wp:extent cx="4154906" cy="304137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80334" cy="3059989"/>
                    </a:xfrm>
                    <a:prstGeom prst="rect">
                      <a:avLst/>
                    </a:prstGeom>
                  </pic:spPr>
                </pic:pic>
              </a:graphicData>
            </a:graphic>
          </wp:inline>
        </w:drawing>
      </w:r>
    </w:p>
    <w:p w14:paraId="63AD546F" w14:textId="77777777" w:rsidR="002464E8" w:rsidRDefault="002464E8" w:rsidP="00417AC3"/>
    <w:p w14:paraId="281D2E65" w14:textId="5AD6495B" w:rsidR="00241874" w:rsidRPr="002464E8" w:rsidRDefault="003A1242" w:rsidP="002464E8">
      <w:pPr>
        <w:jc w:val="center"/>
        <w:rPr>
          <w:b/>
          <w:bCs/>
        </w:rPr>
      </w:pPr>
      <w:r w:rsidRPr="002464E8">
        <w:rPr>
          <w:b/>
          <w:bCs/>
        </w:rPr>
        <w:t xml:space="preserve">Figure 5: </w:t>
      </w:r>
      <w:r w:rsidR="002464E8" w:rsidRPr="002464E8">
        <w:rPr>
          <w:b/>
          <w:bCs/>
        </w:rPr>
        <w:t>Correlogram for lags 1-20 of time series</w:t>
      </w:r>
    </w:p>
    <w:p w14:paraId="7231FB06" w14:textId="02780009" w:rsidR="00241874" w:rsidRDefault="00241874" w:rsidP="002464E8">
      <w:pPr>
        <w:jc w:val="center"/>
      </w:pPr>
    </w:p>
    <w:p w14:paraId="50A5FE35" w14:textId="0B162627" w:rsidR="00241874" w:rsidRDefault="00241874" w:rsidP="00417AC3"/>
    <w:p w14:paraId="6BC26A0D" w14:textId="1C6B644B" w:rsidR="00241874" w:rsidRDefault="00241874" w:rsidP="00417AC3"/>
    <w:p w14:paraId="0C760D27" w14:textId="22264565" w:rsidR="002464E8" w:rsidRDefault="002464E8" w:rsidP="00417AC3">
      <w:r>
        <w:t>We found the autocorrelation at lags 0.1, 0.4, 0.5, 0.7, 0.9, 1.1 and 1.5 exceeding significance bounds</w:t>
      </w:r>
      <w:r w:rsidR="00DC30ED">
        <w:t>.</w:t>
      </w:r>
    </w:p>
    <w:p w14:paraId="3140F03C" w14:textId="234CFEA6" w:rsidR="00DC30ED" w:rsidRDefault="00DC30ED" w:rsidP="00417AC3"/>
    <w:p w14:paraId="5BD1D968" w14:textId="77777777" w:rsidR="00DC30ED" w:rsidRDefault="00DC30ED" w:rsidP="00417AC3"/>
    <w:p w14:paraId="788A91C9" w14:textId="7707D0B7" w:rsidR="00DC30ED" w:rsidRDefault="00DC30ED" w:rsidP="00417AC3"/>
    <w:p w14:paraId="01DEF0B3" w14:textId="60C4AC03" w:rsidR="00DC30ED" w:rsidRDefault="00DC30ED" w:rsidP="00417AC3"/>
    <w:p w14:paraId="7407D6A4" w14:textId="77777777" w:rsidR="00DC30ED" w:rsidRDefault="00DC30ED" w:rsidP="00417AC3"/>
    <w:p w14:paraId="576541BD" w14:textId="6297D02A" w:rsidR="002464E8" w:rsidRDefault="002464E8" w:rsidP="00417AC3"/>
    <w:p w14:paraId="002D6CE2" w14:textId="77777777" w:rsidR="002464E8" w:rsidRPr="00DC30ED" w:rsidRDefault="002464E8" w:rsidP="002464E8">
      <w:pPr>
        <w:rPr>
          <w:highlight w:val="lightGray"/>
        </w:rPr>
      </w:pPr>
      <w:proofErr w:type="spellStart"/>
      <w:r w:rsidRPr="00DC30ED">
        <w:rPr>
          <w:highlight w:val="lightGray"/>
        </w:rPr>
        <w:t>pacf</w:t>
      </w:r>
      <w:proofErr w:type="spellEnd"/>
      <w:r w:rsidRPr="00DC30ED">
        <w:rPr>
          <w:highlight w:val="lightGray"/>
        </w:rPr>
        <w:t>(</w:t>
      </w:r>
      <w:proofErr w:type="spellStart"/>
      <w:r w:rsidRPr="00DC30ED">
        <w:rPr>
          <w:highlight w:val="lightGray"/>
        </w:rPr>
        <w:t>birth_diff</w:t>
      </w:r>
      <w:proofErr w:type="spellEnd"/>
      <w:r w:rsidRPr="00DC30ED">
        <w:rPr>
          <w:highlight w:val="lightGray"/>
        </w:rPr>
        <w:t xml:space="preserve">, </w:t>
      </w:r>
      <w:proofErr w:type="spellStart"/>
      <w:r w:rsidRPr="00DC30ED">
        <w:rPr>
          <w:highlight w:val="lightGray"/>
        </w:rPr>
        <w:t>lag.max</w:t>
      </w:r>
      <w:proofErr w:type="spellEnd"/>
      <w:r w:rsidRPr="00DC30ED">
        <w:rPr>
          <w:highlight w:val="lightGray"/>
        </w:rPr>
        <w:t xml:space="preserve"> = 20)</w:t>
      </w:r>
    </w:p>
    <w:p w14:paraId="69B6CC14" w14:textId="77C7066A" w:rsidR="002464E8" w:rsidRDefault="002464E8" w:rsidP="002464E8">
      <w:proofErr w:type="spellStart"/>
      <w:r w:rsidRPr="00DC30ED">
        <w:rPr>
          <w:highlight w:val="lightGray"/>
        </w:rPr>
        <w:t>pacf</w:t>
      </w:r>
      <w:proofErr w:type="spellEnd"/>
      <w:r w:rsidRPr="00DC30ED">
        <w:rPr>
          <w:highlight w:val="lightGray"/>
        </w:rPr>
        <w:t>(</w:t>
      </w:r>
      <w:proofErr w:type="spellStart"/>
      <w:r w:rsidRPr="00DC30ED">
        <w:rPr>
          <w:highlight w:val="lightGray"/>
        </w:rPr>
        <w:t>birth_diff</w:t>
      </w:r>
      <w:proofErr w:type="spellEnd"/>
      <w:r w:rsidRPr="00DC30ED">
        <w:rPr>
          <w:highlight w:val="lightGray"/>
        </w:rPr>
        <w:t xml:space="preserve">, </w:t>
      </w:r>
      <w:proofErr w:type="spellStart"/>
      <w:r w:rsidRPr="00DC30ED">
        <w:rPr>
          <w:highlight w:val="lightGray"/>
        </w:rPr>
        <w:t>lag.max</w:t>
      </w:r>
      <w:proofErr w:type="spellEnd"/>
      <w:r w:rsidRPr="00DC30ED">
        <w:rPr>
          <w:highlight w:val="lightGray"/>
        </w:rPr>
        <w:t xml:space="preserve"> = 20, plot = FALSE)</w:t>
      </w:r>
    </w:p>
    <w:p w14:paraId="24BFFB07" w14:textId="780BD3D5" w:rsidR="002464E8" w:rsidRDefault="002464E8" w:rsidP="002464E8"/>
    <w:p w14:paraId="78CA8AC9" w14:textId="77777777" w:rsidR="002464E8" w:rsidRPr="002464E8" w:rsidRDefault="002464E8" w:rsidP="002464E8">
      <w:pPr>
        <w:rPr>
          <w:b/>
          <w:bCs/>
        </w:rPr>
      </w:pPr>
    </w:p>
    <w:p w14:paraId="740E02A6" w14:textId="74992889" w:rsidR="002464E8" w:rsidRPr="002464E8" w:rsidRDefault="002464E8" w:rsidP="002464E8">
      <w:pPr>
        <w:rPr>
          <w:b/>
          <w:bCs/>
        </w:rPr>
      </w:pPr>
      <w:r w:rsidRPr="002464E8">
        <w:rPr>
          <w:b/>
          <w:bCs/>
        </w:rPr>
        <w:t>## Partial autocorrelations of series ‘</w:t>
      </w:r>
      <w:proofErr w:type="spellStart"/>
      <w:r w:rsidRPr="002464E8">
        <w:rPr>
          <w:b/>
          <w:bCs/>
        </w:rPr>
        <w:t>birth_diff</w:t>
      </w:r>
      <w:proofErr w:type="spellEnd"/>
      <w:r w:rsidRPr="002464E8">
        <w:rPr>
          <w:b/>
          <w:bCs/>
        </w:rPr>
        <w:t>’, by lag</w:t>
      </w:r>
    </w:p>
    <w:p w14:paraId="5888829B" w14:textId="74FA81C0" w:rsidR="002464E8" w:rsidRPr="002464E8" w:rsidRDefault="002464E8" w:rsidP="002464E8">
      <w:pPr>
        <w:rPr>
          <w:b/>
          <w:bCs/>
        </w:rPr>
      </w:pPr>
      <w:r w:rsidRPr="002464E8">
        <w:rPr>
          <w:b/>
          <w:bCs/>
        </w:rPr>
        <w:t xml:space="preserve">## </w:t>
      </w:r>
    </w:p>
    <w:p w14:paraId="08074828" w14:textId="07F168C9" w:rsidR="002464E8" w:rsidRPr="002464E8" w:rsidRDefault="002464E8" w:rsidP="002464E8">
      <w:pPr>
        <w:rPr>
          <w:b/>
          <w:bCs/>
        </w:rPr>
      </w:pPr>
      <w:r w:rsidRPr="002464E8">
        <w:rPr>
          <w:b/>
          <w:bCs/>
        </w:rPr>
        <w:t xml:space="preserve">## 0.0833 0.1667 0.2500 0.3333 0.4167 0.5000 0.5833 0.6667 0.7500 0.8333 </w:t>
      </w:r>
    </w:p>
    <w:p w14:paraId="1A67E3D3" w14:textId="407B98E8" w:rsidR="002464E8" w:rsidRPr="002464E8" w:rsidRDefault="002464E8" w:rsidP="002464E8">
      <w:pPr>
        <w:rPr>
          <w:b/>
          <w:bCs/>
        </w:rPr>
      </w:pPr>
      <w:r w:rsidRPr="002464E8">
        <w:rPr>
          <w:b/>
          <w:bCs/>
        </w:rPr>
        <w:t xml:space="preserve">## -0.528 -0.062  0.067 -0.211 -0.020 -0.207 -0.075 -0.239 -0.274  0.151 </w:t>
      </w:r>
    </w:p>
    <w:p w14:paraId="1E9BDF76" w14:textId="095191BB" w:rsidR="002464E8" w:rsidRPr="002464E8" w:rsidRDefault="002464E8" w:rsidP="002464E8">
      <w:pPr>
        <w:rPr>
          <w:b/>
          <w:bCs/>
        </w:rPr>
      </w:pPr>
      <w:r w:rsidRPr="002464E8">
        <w:rPr>
          <w:b/>
          <w:bCs/>
        </w:rPr>
        <w:t xml:space="preserve">## 0.9167 1.0000 1.0833 1.1667 1.2500 1.3333 1.4167 1.5000 1.5833 1.6667 </w:t>
      </w:r>
    </w:p>
    <w:p w14:paraId="5CD8621F" w14:textId="5B96E37F" w:rsidR="002464E8" w:rsidRDefault="002464E8" w:rsidP="002464E8">
      <w:pPr>
        <w:rPr>
          <w:b/>
          <w:bCs/>
        </w:rPr>
      </w:pPr>
      <w:r w:rsidRPr="002464E8">
        <w:rPr>
          <w:b/>
          <w:bCs/>
        </w:rPr>
        <w:t xml:space="preserve">## -0.414  0.453 -0.004 -0.009  0.208  0.065  0.060 -0.041 -0.182  0.026 </w:t>
      </w:r>
    </w:p>
    <w:p w14:paraId="46A25AA0" w14:textId="5D7B7DA5" w:rsidR="002464E8" w:rsidRDefault="002464E8" w:rsidP="002464E8">
      <w:pPr>
        <w:rPr>
          <w:b/>
          <w:bCs/>
        </w:rPr>
      </w:pPr>
    </w:p>
    <w:p w14:paraId="659014C1" w14:textId="63792CF1" w:rsidR="002464E8" w:rsidRDefault="002464E8" w:rsidP="002464E8">
      <w:pPr>
        <w:rPr>
          <w:b/>
          <w:bCs/>
        </w:rPr>
      </w:pPr>
    </w:p>
    <w:p w14:paraId="3ABE0AEB" w14:textId="2B5D5FC0" w:rsidR="002464E8" w:rsidRPr="002464E8" w:rsidRDefault="002464E8" w:rsidP="002464E8">
      <w:pPr>
        <w:rPr>
          <w:b/>
          <w:bCs/>
        </w:rPr>
      </w:pPr>
    </w:p>
    <w:p w14:paraId="7519D9A9" w14:textId="4D624DAB" w:rsidR="002464E8" w:rsidRPr="002464E8" w:rsidRDefault="002464E8" w:rsidP="002464E8">
      <w:pPr>
        <w:rPr>
          <w:b/>
          <w:bCs/>
        </w:rPr>
      </w:pPr>
    </w:p>
    <w:p w14:paraId="650F891B" w14:textId="2B58E0B6" w:rsidR="00241874" w:rsidRPr="002464E8" w:rsidRDefault="002464E8" w:rsidP="00DC30ED">
      <w:pPr>
        <w:jc w:val="center"/>
        <w:rPr>
          <w:b/>
          <w:bCs/>
        </w:rPr>
      </w:pPr>
      <w:r w:rsidRPr="002464E8">
        <w:rPr>
          <w:b/>
          <w:bCs/>
          <w:noProof/>
        </w:rPr>
        <w:drawing>
          <wp:inline distT="0" distB="0" distL="0" distR="0" wp14:anchorId="0BB16296" wp14:editId="3C89E88E">
            <wp:extent cx="3785936" cy="284972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05522" cy="2864472"/>
                    </a:xfrm>
                    <a:prstGeom prst="rect">
                      <a:avLst/>
                    </a:prstGeom>
                  </pic:spPr>
                </pic:pic>
              </a:graphicData>
            </a:graphic>
          </wp:inline>
        </w:drawing>
      </w:r>
    </w:p>
    <w:p w14:paraId="26D2B313" w14:textId="7C2CAB47" w:rsidR="00241874" w:rsidRDefault="00241874" w:rsidP="00417AC3"/>
    <w:p w14:paraId="58B3B8A7" w14:textId="2F788031" w:rsidR="00241874" w:rsidRDefault="002464E8" w:rsidP="00DC30ED">
      <w:pPr>
        <w:jc w:val="center"/>
        <w:rPr>
          <w:b/>
          <w:bCs/>
        </w:rPr>
      </w:pPr>
      <w:r>
        <w:rPr>
          <w:b/>
          <w:bCs/>
        </w:rPr>
        <w:t xml:space="preserve">Figure 6: Plot for </w:t>
      </w:r>
      <w:proofErr w:type="spellStart"/>
      <w:r>
        <w:rPr>
          <w:b/>
          <w:bCs/>
        </w:rPr>
        <w:t>pacf</w:t>
      </w:r>
      <w:proofErr w:type="spellEnd"/>
      <w:r>
        <w:rPr>
          <w:b/>
          <w:bCs/>
        </w:rPr>
        <w:t>() on time series data</w:t>
      </w:r>
    </w:p>
    <w:p w14:paraId="3CDAA5CD" w14:textId="5383C20A" w:rsidR="00DC30ED" w:rsidRDefault="00DC30ED" w:rsidP="00DC30ED">
      <w:pPr>
        <w:jc w:val="center"/>
        <w:rPr>
          <w:b/>
          <w:bCs/>
        </w:rPr>
      </w:pPr>
    </w:p>
    <w:p w14:paraId="00B7DBDE" w14:textId="287A8C25" w:rsidR="00C66F04" w:rsidRDefault="00C66F04" w:rsidP="00DC30ED">
      <w:pPr>
        <w:jc w:val="center"/>
        <w:rPr>
          <w:b/>
          <w:bCs/>
        </w:rPr>
      </w:pPr>
    </w:p>
    <w:p w14:paraId="005F3FA3" w14:textId="77777777" w:rsidR="00C66F04" w:rsidRDefault="00C66F04" w:rsidP="00DC30ED">
      <w:pPr>
        <w:jc w:val="center"/>
        <w:rPr>
          <w:b/>
          <w:bCs/>
        </w:rPr>
      </w:pPr>
    </w:p>
    <w:p w14:paraId="32A53D16" w14:textId="77777777" w:rsidR="00DC30ED" w:rsidRPr="002464E8" w:rsidRDefault="00DC30ED" w:rsidP="00DC30ED">
      <w:pPr>
        <w:jc w:val="center"/>
        <w:rPr>
          <w:b/>
          <w:bCs/>
        </w:rPr>
      </w:pPr>
    </w:p>
    <w:p w14:paraId="373DB50C" w14:textId="1A237629" w:rsidR="00241874" w:rsidRDefault="002464E8" w:rsidP="00417AC3">
      <w:r>
        <w:t>We f</w:t>
      </w:r>
      <w:r w:rsidR="00A919C1">
        <w:t xml:space="preserve">ound partial autocorrelation at lag 1 positive and exceeded the significance bounds, while the partial autocorrelation at several lags negative. </w:t>
      </w:r>
    </w:p>
    <w:p w14:paraId="5D78CD4C" w14:textId="7E68C49B" w:rsidR="00A919C1" w:rsidRDefault="00A919C1" w:rsidP="00417AC3"/>
    <w:p w14:paraId="144B7302" w14:textId="2B1786AF" w:rsidR="00A919C1" w:rsidRDefault="00A919C1" w:rsidP="00417AC3"/>
    <w:p w14:paraId="4096BFEA" w14:textId="724D53C3" w:rsidR="00DC30ED" w:rsidRDefault="00DC30ED" w:rsidP="00417AC3"/>
    <w:p w14:paraId="1B93654A" w14:textId="00A18EB2" w:rsidR="00DC30ED" w:rsidRDefault="00DC30ED" w:rsidP="00417AC3"/>
    <w:p w14:paraId="50EBE8BA" w14:textId="054C0BE8" w:rsidR="00DC30ED" w:rsidRDefault="00DC30ED" w:rsidP="00417AC3"/>
    <w:p w14:paraId="5171642D" w14:textId="11AB5ABE" w:rsidR="00DC30ED" w:rsidRDefault="00DC30ED" w:rsidP="00417AC3"/>
    <w:p w14:paraId="75C4E59D" w14:textId="1DA9B9E3" w:rsidR="00C66F04" w:rsidRDefault="00C66F04" w:rsidP="00417AC3"/>
    <w:p w14:paraId="134D0B11" w14:textId="77777777" w:rsidR="00C66F04" w:rsidRDefault="00C66F04" w:rsidP="00417AC3"/>
    <w:p w14:paraId="1D1F7050" w14:textId="5A246B1A" w:rsidR="00DC30ED" w:rsidRDefault="00DC30ED" w:rsidP="00417AC3"/>
    <w:p w14:paraId="422DAD92" w14:textId="6D688DCE" w:rsidR="00DC30ED" w:rsidRDefault="00DC30ED" w:rsidP="00417AC3"/>
    <w:p w14:paraId="5F151AE2" w14:textId="47B54477" w:rsidR="00DC30ED" w:rsidRDefault="00DC30ED" w:rsidP="00417AC3"/>
    <w:p w14:paraId="10106672" w14:textId="77777777" w:rsidR="00DC30ED" w:rsidRDefault="00DC30ED" w:rsidP="00417AC3"/>
    <w:p w14:paraId="4902679B" w14:textId="28446828" w:rsidR="00A919C1" w:rsidRDefault="00A919C1" w:rsidP="00417AC3">
      <w:r>
        <w:t xml:space="preserve">We used the </w:t>
      </w:r>
      <w:proofErr w:type="spellStart"/>
      <w:r w:rsidRPr="00DC30ED">
        <w:rPr>
          <w:b/>
          <w:bCs/>
        </w:rPr>
        <w:t>auto.arima</w:t>
      </w:r>
      <w:proofErr w:type="spellEnd"/>
      <w:r w:rsidRPr="00DC30ED">
        <w:rPr>
          <w:b/>
          <w:bCs/>
        </w:rPr>
        <w:t>()</w:t>
      </w:r>
      <w:r>
        <w:t xml:space="preserve"> function of the </w:t>
      </w:r>
      <w:r w:rsidRPr="00DC30ED">
        <w:rPr>
          <w:b/>
          <w:bCs/>
        </w:rPr>
        <w:t>‘forecast’</w:t>
      </w:r>
      <w:r>
        <w:t xml:space="preserve"> package to find </w:t>
      </w:r>
      <w:r w:rsidR="00E9576A">
        <w:t>an appropriate</w:t>
      </w:r>
      <w:r>
        <w:t xml:space="preserve"> </w:t>
      </w:r>
      <w:proofErr w:type="spellStart"/>
      <w:r>
        <w:t>arima</w:t>
      </w:r>
      <w:proofErr w:type="spellEnd"/>
      <w:r>
        <w:t xml:space="preserve"> model.</w:t>
      </w:r>
    </w:p>
    <w:p w14:paraId="635C8625" w14:textId="77777777" w:rsidR="00E9576A" w:rsidRDefault="00E9576A" w:rsidP="00417AC3"/>
    <w:p w14:paraId="50E5BA0A" w14:textId="59BC4F8B" w:rsidR="00A919C1" w:rsidRPr="00DC30ED" w:rsidRDefault="00E9576A" w:rsidP="00417AC3">
      <w:pPr>
        <w:rPr>
          <w:highlight w:val="lightGray"/>
        </w:rPr>
      </w:pPr>
      <w:r w:rsidRPr="00DC30ED">
        <w:rPr>
          <w:highlight w:val="lightGray"/>
        </w:rPr>
        <w:t>library(“forecast”)</w:t>
      </w:r>
    </w:p>
    <w:p w14:paraId="37F40751" w14:textId="77777777" w:rsidR="00A919C1" w:rsidRDefault="00A919C1" w:rsidP="00A919C1">
      <w:proofErr w:type="spellStart"/>
      <w:r w:rsidRPr="00DC30ED">
        <w:rPr>
          <w:highlight w:val="lightGray"/>
        </w:rPr>
        <w:t>auto.arima</w:t>
      </w:r>
      <w:proofErr w:type="spellEnd"/>
      <w:r w:rsidRPr="00DC30ED">
        <w:rPr>
          <w:highlight w:val="lightGray"/>
        </w:rPr>
        <w:t>(</w:t>
      </w:r>
      <w:proofErr w:type="spellStart"/>
      <w:r w:rsidRPr="00DC30ED">
        <w:rPr>
          <w:highlight w:val="lightGray"/>
        </w:rPr>
        <w:t>birth_diff</w:t>
      </w:r>
      <w:proofErr w:type="spellEnd"/>
      <w:r w:rsidRPr="00DC30ED">
        <w:rPr>
          <w:highlight w:val="lightGray"/>
        </w:rPr>
        <w:t xml:space="preserve">, </w:t>
      </w:r>
      <w:proofErr w:type="spellStart"/>
      <w:r w:rsidRPr="00DC30ED">
        <w:rPr>
          <w:highlight w:val="lightGray"/>
        </w:rPr>
        <w:t>ic</w:t>
      </w:r>
      <w:proofErr w:type="spellEnd"/>
      <w:r w:rsidRPr="00DC30ED">
        <w:rPr>
          <w:highlight w:val="lightGray"/>
        </w:rPr>
        <w:t xml:space="preserve"> = "</w:t>
      </w:r>
      <w:proofErr w:type="spellStart"/>
      <w:r w:rsidRPr="00DC30ED">
        <w:rPr>
          <w:highlight w:val="lightGray"/>
        </w:rPr>
        <w:t>bic</w:t>
      </w:r>
      <w:proofErr w:type="spellEnd"/>
      <w:r w:rsidRPr="00DC30ED">
        <w:rPr>
          <w:highlight w:val="lightGray"/>
        </w:rPr>
        <w:t>")</w:t>
      </w:r>
    </w:p>
    <w:p w14:paraId="4006BA53" w14:textId="77777777" w:rsidR="00A919C1" w:rsidRDefault="00A919C1" w:rsidP="00A919C1"/>
    <w:p w14:paraId="27C97BC1" w14:textId="07707D68" w:rsidR="00A919C1" w:rsidRPr="00DC30ED" w:rsidRDefault="00A919C1" w:rsidP="00A919C1">
      <w:pPr>
        <w:rPr>
          <w:b/>
          <w:bCs/>
        </w:rPr>
      </w:pPr>
      <w:r w:rsidRPr="00DC30ED">
        <w:rPr>
          <w:b/>
          <w:bCs/>
        </w:rPr>
        <w:t xml:space="preserve">## Series: </w:t>
      </w:r>
      <w:proofErr w:type="spellStart"/>
      <w:r w:rsidRPr="00DC30ED">
        <w:rPr>
          <w:b/>
          <w:bCs/>
        </w:rPr>
        <w:t>birth_diff</w:t>
      </w:r>
      <w:proofErr w:type="spellEnd"/>
      <w:r w:rsidRPr="00DC30ED">
        <w:rPr>
          <w:b/>
          <w:bCs/>
        </w:rPr>
        <w:t xml:space="preserve"> </w:t>
      </w:r>
    </w:p>
    <w:p w14:paraId="779D5FF8" w14:textId="677EA775" w:rsidR="00A919C1" w:rsidRPr="00DC30ED" w:rsidRDefault="00DC30ED" w:rsidP="00A919C1">
      <w:pPr>
        <w:rPr>
          <w:b/>
          <w:bCs/>
        </w:rPr>
      </w:pPr>
      <w:r w:rsidRPr="00DC30ED">
        <w:rPr>
          <w:b/>
          <w:bCs/>
        </w:rPr>
        <w:t xml:space="preserve">## </w:t>
      </w:r>
      <w:r w:rsidR="00A919C1" w:rsidRPr="00DC30ED">
        <w:rPr>
          <w:b/>
          <w:bCs/>
        </w:rPr>
        <w:t xml:space="preserve">ARIMA(2,0,2)(1,1,1)[12] </w:t>
      </w:r>
    </w:p>
    <w:p w14:paraId="6B77AA85" w14:textId="4386A7A6" w:rsidR="00A919C1" w:rsidRPr="00DC30ED" w:rsidRDefault="00DC30ED" w:rsidP="00A919C1">
      <w:pPr>
        <w:rPr>
          <w:b/>
          <w:bCs/>
        </w:rPr>
      </w:pPr>
      <w:r w:rsidRPr="00DC30ED">
        <w:rPr>
          <w:b/>
          <w:bCs/>
        </w:rPr>
        <w:t xml:space="preserve">## </w:t>
      </w:r>
    </w:p>
    <w:p w14:paraId="68D5B337" w14:textId="4C8E2F80" w:rsidR="00A919C1" w:rsidRPr="00DC30ED" w:rsidRDefault="00DC30ED" w:rsidP="00A919C1">
      <w:pPr>
        <w:rPr>
          <w:b/>
          <w:bCs/>
        </w:rPr>
      </w:pPr>
      <w:r w:rsidRPr="00DC30ED">
        <w:rPr>
          <w:b/>
          <w:bCs/>
        </w:rPr>
        <w:t xml:space="preserve">## </w:t>
      </w:r>
      <w:r w:rsidR="00A919C1" w:rsidRPr="00DC30ED">
        <w:rPr>
          <w:b/>
          <w:bCs/>
        </w:rPr>
        <w:t>Coefficients:</w:t>
      </w:r>
    </w:p>
    <w:p w14:paraId="69492B68" w14:textId="74997007" w:rsidR="00A919C1" w:rsidRPr="00DC30ED" w:rsidRDefault="00DC30ED" w:rsidP="00A919C1">
      <w:pPr>
        <w:rPr>
          <w:b/>
          <w:bCs/>
        </w:rPr>
      </w:pPr>
      <w:r w:rsidRPr="00DC30ED">
        <w:rPr>
          <w:b/>
          <w:bCs/>
        </w:rPr>
        <w:t xml:space="preserve">## </w:t>
      </w:r>
      <w:r w:rsidR="00A919C1" w:rsidRPr="00DC30ED">
        <w:rPr>
          <w:b/>
          <w:bCs/>
        </w:rPr>
        <w:t xml:space="preserve">         ar1      ar2      ma1     ma2     sar1     sma1</w:t>
      </w:r>
    </w:p>
    <w:p w14:paraId="37131A3C" w14:textId="303FDC89" w:rsidR="00A919C1" w:rsidRPr="00DC30ED" w:rsidRDefault="00DC30ED" w:rsidP="00A919C1">
      <w:pPr>
        <w:rPr>
          <w:b/>
          <w:bCs/>
        </w:rPr>
      </w:pPr>
      <w:r w:rsidRPr="00DC30ED">
        <w:rPr>
          <w:b/>
          <w:bCs/>
        </w:rPr>
        <w:t xml:space="preserve">## </w:t>
      </w:r>
      <w:r w:rsidR="00A919C1" w:rsidRPr="00DC30ED">
        <w:rPr>
          <w:b/>
          <w:bCs/>
        </w:rPr>
        <w:t xml:space="preserve">      0.6539  -0.4541  -0.7256  0.2533  -0.2427  -0.8451</w:t>
      </w:r>
    </w:p>
    <w:p w14:paraId="72E24763" w14:textId="76D18463" w:rsidR="00A919C1" w:rsidRPr="00DC30ED" w:rsidRDefault="00DC30ED" w:rsidP="00A919C1">
      <w:pPr>
        <w:rPr>
          <w:b/>
          <w:bCs/>
        </w:rPr>
      </w:pPr>
      <w:r w:rsidRPr="00DC30ED">
        <w:rPr>
          <w:b/>
          <w:bCs/>
        </w:rPr>
        <w:t xml:space="preserve">## </w:t>
      </w:r>
      <w:proofErr w:type="spellStart"/>
      <w:r w:rsidR="00A919C1" w:rsidRPr="00DC30ED">
        <w:rPr>
          <w:b/>
          <w:bCs/>
        </w:rPr>
        <w:t>s.e.</w:t>
      </w:r>
      <w:proofErr w:type="spellEnd"/>
      <w:r w:rsidR="00A919C1" w:rsidRPr="00DC30ED">
        <w:rPr>
          <w:b/>
          <w:bCs/>
        </w:rPr>
        <w:t xml:space="preserve">  0.3004   0.2429   0.3228  0.2879   0.0985   0.0995</w:t>
      </w:r>
    </w:p>
    <w:p w14:paraId="6DD987C4" w14:textId="47CD36AF" w:rsidR="00A919C1" w:rsidRPr="00DC30ED" w:rsidRDefault="00DC30ED" w:rsidP="00A919C1">
      <w:pPr>
        <w:rPr>
          <w:b/>
          <w:bCs/>
        </w:rPr>
      </w:pPr>
      <w:r w:rsidRPr="00DC30ED">
        <w:rPr>
          <w:b/>
          <w:bCs/>
        </w:rPr>
        <w:t xml:space="preserve">## </w:t>
      </w:r>
    </w:p>
    <w:p w14:paraId="4D3A4C22" w14:textId="5F4A2204" w:rsidR="00A919C1" w:rsidRPr="00DC30ED" w:rsidRDefault="00DC30ED" w:rsidP="00A919C1">
      <w:pPr>
        <w:rPr>
          <w:b/>
          <w:bCs/>
        </w:rPr>
      </w:pPr>
      <w:r w:rsidRPr="00DC30ED">
        <w:rPr>
          <w:b/>
          <w:bCs/>
        </w:rPr>
        <w:t xml:space="preserve">## </w:t>
      </w:r>
      <w:r w:rsidR="00A919C1" w:rsidRPr="00DC30ED">
        <w:rPr>
          <w:b/>
          <w:bCs/>
        </w:rPr>
        <w:t>sigma^2 estimated as 0.4076:  log likelihood=-157.46</w:t>
      </w:r>
    </w:p>
    <w:p w14:paraId="763F06FD" w14:textId="4448FB24" w:rsidR="00A919C1" w:rsidRPr="00DC30ED" w:rsidRDefault="00DC30ED" w:rsidP="00A919C1">
      <w:pPr>
        <w:rPr>
          <w:b/>
          <w:bCs/>
        </w:rPr>
      </w:pPr>
      <w:r w:rsidRPr="00DC30ED">
        <w:rPr>
          <w:b/>
          <w:bCs/>
        </w:rPr>
        <w:t xml:space="preserve">## </w:t>
      </w:r>
      <w:r w:rsidR="00A919C1" w:rsidRPr="00DC30ED">
        <w:rPr>
          <w:b/>
          <w:bCs/>
        </w:rPr>
        <w:t xml:space="preserve">AIC=328.91   </w:t>
      </w:r>
      <w:proofErr w:type="spellStart"/>
      <w:r w:rsidR="00A919C1" w:rsidRPr="00DC30ED">
        <w:rPr>
          <w:b/>
          <w:bCs/>
        </w:rPr>
        <w:t>AICc</w:t>
      </w:r>
      <w:proofErr w:type="spellEnd"/>
      <w:r w:rsidR="00A919C1" w:rsidRPr="00DC30ED">
        <w:rPr>
          <w:b/>
          <w:bCs/>
        </w:rPr>
        <w:t>=329.68   BIC=350.22</w:t>
      </w:r>
    </w:p>
    <w:p w14:paraId="6D86D024" w14:textId="082FED50" w:rsidR="002464E8" w:rsidRPr="00DC30ED" w:rsidRDefault="002464E8" w:rsidP="00417AC3">
      <w:pPr>
        <w:rPr>
          <w:b/>
          <w:bCs/>
        </w:rPr>
      </w:pPr>
    </w:p>
    <w:p w14:paraId="31AFC0B3" w14:textId="3E806B0F" w:rsidR="00E9576A" w:rsidRPr="00DC30ED" w:rsidRDefault="00E9576A" w:rsidP="00417AC3">
      <w:pPr>
        <w:rPr>
          <w:b/>
          <w:bCs/>
        </w:rPr>
      </w:pPr>
    </w:p>
    <w:p w14:paraId="39C01BDA" w14:textId="19F94CC5" w:rsidR="00E9576A" w:rsidRDefault="00E9576A" w:rsidP="00417AC3"/>
    <w:p w14:paraId="0C02DB7D" w14:textId="4A50DC13" w:rsidR="00E9576A" w:rsidRDefault="00E9576A" w:rsidP="00417AC3">
      <w:r>
        <w:t>Finally, we used the model to make forecasts for future values using forecast() function.</w:t>
      </w:r>
    </w:p>
    <w:p w14:paraId="7DA0BE88" w14:textId="1ABA63B7" w:rsidR="00E9576A" w:rsidRDefault="00E9576A" w:rsidP="00417AC3"/>
    <w:p w14:paraId="751D4124" w14:textId="73F9E8BA" w:rsidR="00E9576A" w:rsidRPr="00DC30ED" w:rsidRDefault="00E9576A" w:rsidP="00417AC3">
      <w:pPr>
        <w:rPr>
          <w:highlight w:val="lightGray"/>
        </w:rPr>
      </w:pPr>
      <w:proofErr w:type="spellStart"/>
      <w:r w:rsidRPr="00DC30ED">
        <w:rPr>
          <w:highlight w:val="lightGray"/>
        </w:rPr>
        <w:t>birth_forecast</w:t>
      </w:r>
      <w:proofErr w:type="spellEnd"/>
      <w:r w:rsidRPr="00DC30ED">
        <w:rPr>
          <w:highlight w:val="lightGray"/>
        </w:rPr>
        <w:t xml:space="preserve"> &lt;- forecast(</w:t>
      </w:r>
      <w:proofErr w:type="spellStart"/>
      <w:r w:rsidRPr="00DC30ED">
        <w:rPr>
          <w:highlight w:val="lightGray"/>
        </w:rPr>
        <w:t>birth_arima</w:t>
      </w:r>
      <w:proofErr w:type="spellEnd"/>
      <w:r w:rsidRPr="00DC30ED">
        <w:rPr>
          <w:highlight w:val="lightGray"/>
        </w:rPr>
        <w:t>, h = 5)</w:t>
      </w:r>
    </w:p>
    <w:p w14:paraId="3D5BDBCE" w14:textId="505DFC65" w:rsidR="00E9576A" w:rsidRDefault="00E9576A" w:rsidP="00417AC3">
      <w:r w:rsidRPr="00DC30ED">
        <w:rPr>
          <w:highlight w:val="lightGray"/>
        </w:rPr>
        <w:t>plot(</w:t>
      </w:r>
      <w:proofErr w:type="spellStart"/>
      <w:r w:rsidRPr="00DC30ED">
        <w:rPr>
          <w:highlight w:val="lightGray"/>
        </w:rPr>
        <w:t>birth_forecast</w:t>
      </w:r>
      <w:proofErr w:type="spellEnd"/>
      <w:r w:rsidRPr="00DC30ED">
        <w:rPr>
          <w:highlight w:val="lightGray"/>
        </w:rPr>
        <w:t>)</w:t>
      </w:r>
    </w:p>
    <w:p w14:paraId="62BD566F" w14:textId="3ED774E3" w:rsidR="002464E8" w:rsidRDefault="002464E8" w:rsidP="00417AC3"/>
    <w:p w14:paraId="6AABF603" w14:textId="77777777" w:rsidR="00DC30ED" w:rsidRDefault="00DC30ED" w:rsidP="00417AC3"/>
    <w:p w14:paraId="794DD06D" w14:textId="77777777" w:rsidR="00E9576A" w:rsidRDefault="00E9576A" w:rsidP="00417AC3"/>
    <w:p w14:paraId="298F29DD" w14:textId="52AE235B" w:rsidR="00E9576A" w:rsidRDefault="00E9576A" w:rsidP="00DC30ED">
      <w:pPr>
        <w:jc w:val="center"/>
      </w:pPr>
      <w:r w:rsidRPr="00E9576A">
        <w:rPr>
          <w:noProof/>
        </w:rPr>
        <w:drawing>
          <wp:inline distT="0" distB="0" distL="0" distR="0" wp14:anchorId="7D8F316C" wp14:editId="70CBF662">
            <wp:extent cx="5368597" cy="3907786"/>
            <wp:effectExtent l="0" t="0" r="381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25918" cy="3949510"/>
                    </a:xfrm>
                    <a:prstGeom prst="rect">
                      <a:avLst/>
                    </a:prstGeom>
                  </pic:spPr>
                </pic:pic>
              </a:graphicData>
            </a:graphic>
          </wp:inline>
        </w:drawing>
      </w:r>
    </w:p>
    <w:p w14:paraId="035483DD" w14:textId="6119072C" w:rsidR="00DC30ED" w:rsidRPr="00C66F04" w:rsidRDefault="00E9576A" w:rsidP="00C66F04">
      <w:pPr>
        <w:jc w:val="center"/>
        <w:rPr>
          <w:rStyle w:val="Heading3Char"/>
          <w:rFonts w:ascii="Times New Roman" w:eastAsia="Times New Roman" w:hAnsi="Times New Roman" w:cs="Times New Roman"/>
          <w:kern w:val="0"/>
        </w:rPr>
      </w:pPr>
      <w:r w:rsidRPr="00E9576A">
        <w:rPr>
          <w:b/>
          <w:bCs/>
        </w:rPr>
        <w:lastRenderedPageBreak/>
        <w:t>Figure 7: Plot for forecast for next trend in child births for the dataset</w:t>
      </w:r>
      <w:bookmarkStart w:id="3" w:name="_Toc31639328"/>
    </w:p>
    <w:p w14:paraId="07890A28" w14:textId="1E2B6F2B" w:rsidR="00D43A0D" w:rsidRDefault="00D43A0D" w:rsidP="00DC30ED">
      <w:pPr>
        <w:jc w:val="center"/>
        <w:rPr>
          <w:rStyle w:val="Heading3Char"/>
        </w:rPr>
      </w:pPr>
      <w:r>
        <w:rPr>
          <w:rStyle w:val="Heading3Char"/>
        </w:rPr>
        <w:t>Conclusion</w:t>
      </w:r>
      <w:bookmarkEnd w:id="3"/>
    </w:p>
    <w:p w14:paraId="2F574D57" w14:textId="77777777" w:rsidR="00D43A0D" w:rsidRDefault="00D43A0D" w:rsidP="00D43A0D">
      <w:pPr>
        <w:jc w:val="center"/>
        <w:rPr>
          <w:rStyle w:val="Heading3Char"/>
        </w:rPr>
      </w:pPr>
    </w:p>
    <w:p w14:paraId="5B6E2C2C" w14:textId="77777777" w:rsidR="008C1C75" w:rsidRDefault="008C1C75" w:rsidP="00D43A0D">
      <w:pPr>
        <w:jc w:val="center"/>
        <w:rPr>
          <w:b/>
          <w:bCs/>
        </w:rPr>
      </w:pPr>
    </w:p>
    <w:p w14:paraId="336D889B" w14:textId="1103B6B8" w:rsidR="00E9576A" w:rsidRDefault="00DF5D7F">
      <w:pPr>
        <w:rPr>
          <w:rStyle w:val="Heading4Char"/>
          <w:b w:val="0"/>
          <w:bCs w:val="0"/>
          <w:i w:val="0"/>
          <w:iCs w:val="0"/>
        </w:rPr>
      </w:pPr>
      <w:r>
        <w:rPr>
          <w:rStyle w:val="Heading4Char"/>
          <w:b w:val="0"/>
          <w:bCs w:val="0"/>
          <w:i w:val="0"/>
          <w:iCs w:val="0"/>
        </w:rPr>
        <w:t xml:space="preserve">After successful completion of </w:t>
      </w:r>
      <w:r w:rsidR="00582219">
        <w:rPr>
          <w:rStyle w:val="Heading4Char"/>
          <w:b w:val="0"/>
          <w:bCs w:val="0"/>
          <w:i w:val="0"/>
          <w:iCs w:val="0"/>
        </w:rPr>
        <w:t xml:space="preserve">the project this week, </w:t>
      </w:r>
      <w:r w:rsidR="002D162B">
        <w:rPr>
          <w:rStyle w:val="Heading4Char"/>
          <w:b w:val="0"/>
          <w:bCs w:val="0"/>
          <w:i w:val="0"/>
          <w:iCs w:val="0"/>
        </w:rPr>
        <w:t>we were successfully able to</w:t>
      </w:r>
      <w:r w:rsidR="00274389">
        <w:rPr>
          <w:rStyle w:val="Heading4Char"/>
          <w:b w:val="0"/>
          <w:bCs w:val="0"/>
          <w:i w:val="0"/>
          <w:iCs w:val="0"/>
        </w:rPr>
        <w:t xml:space="preserve"> use the </w:t>
      </w:r>
      <w:r w:rsidR="00366BDF">
        <w:rPr>
          <w:rStyle w:val="Heading4Char"/>
          <w:b w:val="0"/>
          <w:bCs w:val="0"/>
          <w:i w:val="0"/>
          <w:iCs w:val="0"/>
        </w:rPr>
        <w:t xml:space="preserve"> </w:t>
      </w:r>
    </w:p>
    <w:p w14:paraId="760500F9" w14:textId="77777777" w:rsidR="00274389" w:rsidRDefault="00274389" w:rsidP="00274389">
      <w:r>
        <w:t xml:space="preserve">time series data of the number of births per month in New York city, </w:t>
      </w:r>
      <w:r w:rsidRPr="00E24091">
        <w:t>, from January 1946 to December 1959</w:t>
      </w:r>
      <w:r>
        <w:t>, decompose the seasonal time series and seasonally adjust</w:t>
      </w:r>
    </w:p>
    <w:p w14:paraId="229ED1E5" w14:textId="08A73E58" w:rsidR="00274389" w:rsidRDefault="00274389" w:rsidP="00274389">
      <w:r>
        <w:t xml:space="preserve">to subtract the seasonal components from the time series using </w:t>
      </w:r>
      <w:proofErr w:type="spellStart"/>
      <w:r w:rsidRPr="00DC30ED">
        <w:rPr>
          <w:b/>
          <w:bCs/>
        </w:rPr>
        <w:t>plot.ts</w:t>
      </w:r>
      <w:proofErr w:type="spellEnd"/>
      <w:r w:rsidRPr="00DC30ED">
        <w:rPr>
          <w:b/>
          <w:bCs/>
        </w:rPr>
        <w:t>()</w:t>
      </w:r>
      <w:r w:rsidR="00DC30ED">
        <w:t>,</w:t>
      </w:r>
      <w:r w:rsidRPr="00DC30ED">
        <w:rPr>
          <w:b/>
          <w:bCs/>
        </w:rPr>
        <w:t xml:space="preserve"> decompose()</w:t>
      </w:r>
      <w:r>
        <w:t xml:space="preserve"> and </w:t>
      </w:r>
      <w:r w:rsidRPr="00DC30ED">
        <w:rPr>
          <w:b/>
          <w:bCs/>
        </w:rPr>
        <w:t>diff()</w:t>
      </w:r>
      <w:r>
        <w:t xml:space="preserve"> functions.</w:t>
      </w:r>
    </w:p>
    <w:p w14:paraId="23ADFFCD" w14:textId="33B1B49C" w:rsidR="00274389" w:rsidRDefault="00274389" w:rsidP="00274389">
      <w:r>
        <w:t xml:space="preserve">We successfully addressed autocorrelation issues and made a better predictive model using </w:t>
      </w:r>
      <w:proofErr w:type="spellStart"/>
      <w:r w:rsidRPr="00DC30ED">
        <w:rPr>
          <w:b/>
          <w:bCs/>
        </w:rPr>
        <w:t>acf</w:t>
      </w:r>
      <w:proofErr w:type="spellEnd"/>
      <w:r w:rsidRPr="00DC30ED">
        <w:rPr>
          <w:b/>
          <w:bCs/>
        </w:rPr>
        <w:t>()</w:t>
      </w:r>
      <w:r>
        <w:t xml:space="preserve">, </w:t>
      </w:r>
      <w:proofErr w:type="spellStart"/>
      <w:r w:rsidRPr="00DC30ED">
        <w:rPr>
          <w:b/>
          <w:bCs/>
        </w:rPr>
        <w:t>pacf</w:t>
      </w:r>
      <w:proofErr w:type="spellEnd"/>
      <w:r w:rsidRPr="00DC30ED">
        <w:rPr>
          <w:b/>
          <w:bCs/>
        </w:rPr>
        <w:t>()</w:t>
      </w:r>
      <w:r>
        <w:t xml:space="preserve">, </w:t>
      </w:r>
      <w:proofErr w:type="spellStart"/>
      <w:r w:rsidRPr="00DC30ED">
        <w:rPr>
          <w:b/>
          <w:bCs/>
        </w:rPr>
        <w:t>auto.arima</w:t>
      </w:r>
      <w:proofErr w:type="spellEnd"/>
      <w:r w:rsidRPr="00DC30ED">
        <w:rPr>
          <w:b/>
          <w:bCs/>
        </w:rPr>
        <w:t>()</w:t>
      </w:r>
      <w:r>
        <w:t xml:space="preserve">, and </w:t>
      </w:r>
      <w:r w:rsidRPr="00DC30ED">
        <w:rPr>
          <w:b/>
          <w:bCs/>
        </w:rPr>
        <w:t>forecast()</w:t>
      </w:r>
      <w:r>
        <w:t xml:space="preserve"> functions.</w:t>
      </w:r>
    </w:p>
    <w:p w14:paraId="436A869C" w14:textId="1CE90461" w:rsidR="00274389" w:rsidRDefault="00274389" w:rsidP="00274389">
      <w:r>
        <w:t xml:space="preserve">We ended up forecasting the future trend for child births in New York </w:t>
      </w:r>
      <w:r w:rsidRPr="00DC30ED">
        <w:rPr>
          <w:b/>
          <w:bCs/>
        </w:rPr>
        <w:t>after 1959</w:t>
      </w:r>
      <w:r>
        <w:t xml:space="preserve"> successfully. This all has provided meaningful insights from data using the Time Series Analysis in R</w:t>
      </w:r>
      <w:r w:rsidR="00DC30ED">
        <w:t>.</w:t>
      </w:r>
    </w:p>
    <w:p w14:paraId="05E44E21" w14:textId="77777777" w:rsidR="00E9576A" w:rsidRDefault="00E9576A">
      <w:pPr>
        <w:rPr>
          <w:rStyle w:val="Heading4Char"/>
          <w:b w:val="0"/>
          <w:bCs w:val="0"/>
          <w:i w:val="0"/>
          <w:iCs w:val="0"/>
        </w:rPr>
      </w:pPr>
    </w:p>
    <w:p w14:paraId="716F1849" w14:textId="77777777" w:rsidR="00E9576A" w:rsidRDefault="00E9576A">
      <w:pPr>
        <w:rPr>
          <w:rStyle w:val="Heading4Char"/>
          <w:b w:val="0"/>
          <w:bCs w:val="0"/>
          <w:i w:val="0"/>
          <w:iCs w:val="0"/>
        </w:rPr>
      </w:pPr>
    </w:p>
    <w:bookmarkStart w:id="4" w:name="_Toc31639329" w:displacedByCustomXml="next"/>
    <w:sdt>
      <w:sdtPr>
        <w:rPr>
          <w:rFonts w:asciiTheme="minorHAnsi" w:eastAsiaTheme="minorEastAsia" w:hAnsiTheme="minorHAnsi" w:cstheme="minorBidi"/>
          <w:b/>
          <w:bCs/>
          <w:i/>
          <w:iCs/>
          <w:kern w:val="0"/>
          <w:lang w:val="en-IN" w:eastAsia="en-GB"/>
        </w:rPr>
        <w:id w:val="-573587230"/>
        <w:bibliography/>
      </w:sdtPr>
      <w:sdtEndPr>
        <w:rPr>
          <w:rFonts w:ascii="Times New Roman" w:eastAsia="Times New Roman" w:hAnsi="Times New Roman" w:cs="Times New Roman"/>
        </w:rPr>
      </w:sdtEndPr>
      <w:sdtContent>
        <w:p w14:paraId="4CC1D27D" w14:textId="54A45D29" w:rsidR="008C1C75" w:rsidRDefault="00CE59D0">
          <w:pPr>
            <w:pStyle w:val="SectionTitle"/>
            <w:rPr>
              <w:b/>
              <w:bCs/>
              <w:lang w:val="en-GB" w:bidi="en-GB"/>
            </w:rPr>
          </w:pPr>
          <w:r w:rsidRPr="00E00ABE">
            <w:rPr>
              <w:b/>
              <w:bCs/>
              <w:lang w:val="en-GB" w:bidi="en-GB"/>
            </w:rPr>
            <w:t>References</w:t>
          </w:r>
          <w:bookmarkEnd w:id="4"/>
        </w:p>
        <w:p w14:paraId="4096CC9B" w14:textId="77777777" w:rsidR="005D0D37" w:rsidRPr="005D0D37" w:rsidRDefault="005D0D37" w:rsidP="005D0D37">
          <w:pPr>
            <w:rPr>
              <w:lang w:val="en-GB" w:eastAsia="ja-JP" w:bidi="en-GB"/>
            </w:rPr>
          </w:pPr>
        </w:p>
        <w:p w14:paraId="71F4361E" w14:textId="68DE16ED" w:rsidR="00241874" w:rsidRDefault="00C66F04" w:rsidP="00C66F04">
          <w:pPr>
            <w:pStyle w:val="ListParagraph"/>
            <w:numPr>
              <w:ilvl w:val="0"/>
              <w:numId w:val="12"/>
            </w:numPr>
          </w:pPr>
          <w:r w:rsidRPr="00C66F04">
            <w:rPr>
              <w:color w:val="333333"/>
              <w:shd w:val="clear" w:color="auto" w:fill="FFFFFF"/>
            </w:rPr>
            <w:t>Quick-R: Time Series - statmethods.net. (n.d.). Retrieved from</w:t>
          </w:r>
          <w:r w:rsidR="005D0D37">
            <w:rPr>
              <w:color w:val="333333"/>
              <w:shd w:val="clear" w:color="auto" w:fill="FFFFFF"/>
            </w:rPr>
            <w:t xml:space="preserve"> </w:t>
          </w:r>
          <w:hyperlink r:id="rId15" w:history="1">
            <w:r w:rsidR="005D0D37" w:rsidRPr="00AA7CB2">
              <w:rPr>
                <w:rStyle w:val="Hyperlink"/>
                <w:shd w:val="clear" w:color="auto" w:fill="FFFFFF"/>
              </w:rPr>
              <w:t>https://www.statmethods.net/advstats/timeseries.html</w:t>
            </w:r>
          </w:hyperlink>
          <w:r>
            <w:t xml:space="preserve"> </w:t>
          </w:r>
        </w:p>
        <w:p w14:paraId="2B227544" w14:textId="77777777" w:rsidR="005D0D37" w:rsidRDefault="005D0D37" w:rsidP="005D0D37">
          <w:pPr>
            <w:pStyle w:val="ListParagraph"/>
          </w:pPr>
        </w:p>
        <w:p w14:paraId="4FD59D6E" w14:textId="673E6BD2" w:rsidR="00C66F04" w:rsidRPr="005D0D37" w:rsidRDefault="00C66F04" w:rsidP="00C66F04">
          <w:pPr>
            <w:pStyle w:val="ListParagraph"/>
            <w:numPr>
              <w:ilvl w:val="0"/>
              <w:numId w:val="12"/>
            </w:numPr>
          </w:pPr>
          <w:r w:rsidRPr="00C66F04">
            <w:rPr>
              <w:color w:val="333333"/>
              <w:shd w:val="clear" w:color="auto" w:fill="FFFFFF"/>
            </w:rPr>
            <w:t xml:space="preserve">Arora, A. (2018, December 29). Step </w:t>
          </w:r>
          <w:proofErr w:type="gramStart"/>
          <w:r w:rsidRPr="00C66F04">
            <w:rPr>
              <w:color w:val="333333"/>
              <w:shd w:val="clear" w:color="auto" w:fill="FFFFFF"/>
            </w:rPr>
            <w:t>By</w:t>
          </w:r>
          <w:proofErr w:type="gramEnd"/>
          <w:r w:rsidRPr="00C66F04">
            <w:rPr>
              <w:color w:val="333333"/>
              <w:shd w:val="clear" w:color="auto" w:fill="FFFFFF"/>
            </w:rPr>
            <w:t xml:space="preserve"> Step Guide To Time Series Analysis In R. Retrieved from https://stepupanalytics.com/step-by-step-guide-to-time-series-analysis-in-r/</w:t>
          </w:r>
        </w:p>
        <w:p w14:paraId="60BB4881" w14:textId="77777777" w:rsidR="005D0D37" w:rsidRDefault="005D0D37" w:rsidP="005D0D37">
          <w:pPr>
            <w:pStyle w:val="ListParagraph"/>
          </w:pPr>
        </w:p>
        <w:p w14:paraId="4B6DDE4B" w14:textId="1244CECB" w:rsidR="005D0D37" w:rsidRPr="005D0D37" w:rsidRDefault="005D0D37" w:rsidP="005D0D37">
          <w:pPr>
            <w:pStyle w:val="ListParagraph"/>
            <w:numPr>
              <w:ilvl w:val="0"/>
              <w:numId w:val="12"/>
            </w:numPr>
          </w:pPr>
          <w:r w:rsidRPr="005D0D37">
            <w:rPr>
              <w:color w:val="333333"/>
              <w:shd w:val="clear" w:color="auto" w:fill="FFFFFF"/>
            </w:rPr>
            <w:t xml:space="preserve">A Little Book of R </w:t>
          </w:r>
          <w:proofErr w:type="gramStart"/>
          <w:r w:rsidRPr="005D0D37">
            <w:rPr>
              <w:color w:val="333333"/>
              <w:shd w:val="clear" w:color="auto" w:fill="FFFFFF"/>
            </w:rPr>
            <w:t>For</w:t>
          </w:r>
          <w:proofErr w:type="gramEnd"/>
          <w:r w:rsidRPr="005D0D37">
            <w:rPr>
              <w:color w:val="333333"/>
              <w:shd w:val="clear" w:color="auto" w:fill="FFFFFF"/>
            </w:rPr>
            <w:t xml:space="preserve"> Time Series. (n.d.). Retrieved from https://buildmedia.readthedocs.org/media/pdf/a-little-book-of-r-for-time-series/latest/a-little-book-of-r-for-time-series.pdf</w:t>
          </w:r>
        </w:p>
        <w:p w14:paraId="74BE0FD2" w14:textId="77777777" w:rsidR="005D0D37" w:rsidRDefault="005D0D37" w:rsidP="005D0D37">
          <w:pPr>
            <w:pStyle w:val="ListParagraph"/>
          </w:pPr>
        </w:p>
        <w:p w14:paraId="1A46AB0F" w14:textId="77777777" w:rsidR="005D0D37" w:rsidRDefault="005D0D37" w:rsidP="005D0D37">
          <w:pPr>
            <w:pStyle w:val="ListParagraph"/>
            <w:numPr>
              <w:ilvl w:val="0"/>
              <w:numId w:val="12"/>
            </w:numPr>
          </w:pPr>
          <w:r w:rsidRPr="005D0D37">
            <w:rPr>
              <w:color w:val="333333"/>
              <w:shd w:val="clear" w:color="auto" w:fill="FFFFFF"/>
            </w:rPr>
            <w:t>Time series data in R. (2014, January 28). Retrieved from https://robjhyndman.com/hyndsight/time-series-data-in-r/</w:t>
          </w:r>
        </w:p>
        <w:p w14:paraId="7857214D" w14:textId="77777777" w:rsidR="002776FD" w:rsidRDefault="002776FD" w:rsidP="00274389">
          <w:pPr>
            <w:ind w:left="360"/>
          </w:pPr>
        </w:p>
        <w:p w14:paraId="41A579D7" w14:textId="77777777" w:rsidR="002776FD" w:rsidRDefault="002776FD" w:rsidP="002776FD">
          <w:pPr>
            <w:pStyle w:val="ListParagraph"/>
          </w:pPr>
        </w:p>
        <w:p w14:paraId="043FF21E" w14:textId="77777777" w:rsidR="002776FD" w:rsidRDefault="002776FD" w:rsidP="00D43A0D"/>
        <w:p w14:paraId="2438278A" w14:textId="77777777" w:rsidR="00D43A0D" w:rsidRDefault="00D43A0D" w:rsidP="00D43A0D">
          <w:pPr>
            <w:pStyle w:val="Bibliography"/>
          </w:pPr>
        </w:p>
        <w:p w14:paraId="1951AD48" w14:textId="77777777" w:rsidR="00D43A0D" w:rsidRDefault="00D43A0D" w:rsidP="00D43A0D">
          <w:pPr>
            <w:rPr>
              <w:lang w:val="en-US" w:eastAsia="ja-JP"/>
            </w:rPr>
          </w:pPr>
        </w:p>
        <w:p w14:paraId="6D7155F5" w14:textId="77777777" w:rsidR="008B2A68" w:rsidRDefault="008B2A68" w:rsidP="00D43A0D">
          <w:pPr>
            <w:rPr>
              <w:lang w:val="en-US" w:eastAsia="ja-JP"/>
            </w:rPr>
          </w:pPr>
        </w:p>
        <w:p w14:paraId="2FFB77B0" w14:textId="77777777" w:rsidR="008C1C75" w:rsidRPr="00D43A0D" w:rsidRDefault="003F57AD" w:rsidP="00D43A0D">
          <w:pPr>
            <w:rPr>
              <w:lang w:val="en-US" w:eastAsia="ja-JP"/>
            </w:rPr>
          </w:pPr>
        </w:p>
      </w:sdtContent>
    </w:sdt>
    <w:p w14:paraId="5D2B7320" w14:textId="77777777" w:rsidR="008C1C75" w:rsidRDefault="008C1C75"/>
    <w:sectPr w:rsidR="008C1C75" w:rsidSect="00E05C77">
      <w:headerReference w:type="default" r:id="rId16"/>
      <w:headerReference w:type="first" r:id="rId17"/>
      <w:footnotePr>
        <w:pos w:val="beneathText"/>
      </w:footnotePr>
      <w:pgSz w:w="11906" w:h="16838" w:code="9"/>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D746C0" w14:textId="77777777" w:rsidR="003F57AD" w:rsidRDefault="003F57AD">
      <w:r>
        <w:separator/>
      </w:r>
    </w:p>
  </w:endnote>
  <w:endnote w:type="continuationSeparator" w:id="0">
    <w:p w14:paraId="6EC6F494" w14:textId="77777777" w:rsidR="003F57AD" w:rsidRDefault="003F57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EE5491" w14:textId="77777777" w:rsidR="003F57AD" w:rsidRDefault="003F57AD">
      <w:r>
        <w:separator/>
      </w:r>
    </w:p>
  </w:footnote>
  <w:footnote w:type="continuationSeparator" w:id="0">
    <w:p w14:paraId="200EC5AC" w14:textId="77777777" w:rsidR="003F57AD" w:rsidRDefault="003F57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D38D2F" w14:textId="0AAD3332" w:rsidR="00DC30ED" w:rsidRDefault="00DC30ED">
    <w:pPr>
      <w:pStyle w:val="Header"/>
    </w:pPr>
    <w:r>
      <w:t>Time Series in 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B504EB" w14:textId="77777777" w:rsidR="00DC30ED" w:rsidRDefault="00DC30ED">
    <w:pPr>
      <w:pStyle w:val="Header"/>
      <w:rPr>
        <w:rStyle w:val="Strong"/>
      </w:rPr>
    </w:pPr>
    <w:r>
      <w:rPr>
        <w:lang w:val="en-GB" w:bidi="en-GB"/>
      </w:rPr>
      <w:t>Statistics &amp; Analysis with R</w:t>
    </w:r>
    <w:r>
      <w:rPr>
        <w:rStyle w:val="Strong"/>
        <w:lang w:val="en-GB" w:bidi="en-GB"/>
      </w:rPr>
      <w:t xml:space="preserve"> </w:t>
    </w:r>
    <w:r>
      <w:rPr>
        <w:rStyle w:val="Strong"/>
        <w:lang w:val="en-GB" w:bidi="en-GB"/>
      </w:rPr>
      <w:ptab w:relativeTo="margin" w:alignment="right" w:leader="none"/>
    </w:r>
    <w:r>
      <w:rPr>
        <w:rStyle w:val="Strong"/>
        <w:lang w:val="en-GB" w:bidi="en-GB"/>
      </w:rPr>
      <w:fldChar w:fldCharType="begin"/>
    </w:r>
    <w:r>
      <w:rPr>
        <w:rStyle w:val="Strong"/>
        <w:lang w:val="en-GB" w:bidi="en-GB"/>
      </w:rPr>
      <w:instrText xml:space="preserve"> PAGE   \* MERGEFORMAT </w:instrText>
    </w:r>
    <w:r>
      <w:rPr>
        <w:rStyle w:val="Strong"/>
        <w:lang w:val="en-GB" w:bidi="en-GB"/>
      </w:rPr>
      <w:fldChar w:fldCharType="separate"/>
    </w:r>
    <w:r>
      <w:rPr>
        <w:rStyle w:val="Strong"/>
        <w:noProof/>
        <w:lang w:val="en-GB" w:bidi="en-GB"/>
      </w:rPr>
      <w:t>1</w:t>
    </w:r>
    <w:r>
      <w:rPr>
        <w:rStyle w:val="Strong"/>
        <w:noProof/>
        <w:lang w:val="en-GB" w:bidi="en-GB"/>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1DCC4DF4"/>
    <w:multiLevelType w:val="hybridMultilevel"/>
    <w:tmpl w:val="7C2ADA3A"/>
    <w:lvl w:ilvl="0" w:tplc="0809000B">
      <w:start w:val="10"/>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6F938BA"/>
    <w:multiLevelType w:val="hybridMultilevel"/>
    <w:tmpl w:val="CEDA3A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BCB1668"/>
    <w:multiLevelType w:val="hybridMultilevel"/>
    <w:tmpl w:val="C9B850DA"/>
    <w:lvl w:ilvl="0" w:tplc="0809000B">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E443FB9"/>
    <w:multiLevelType w:val="hybridMultilevel"/>
    <w:tmpl w:val="B09E336C"/>
    <w:lvl w:ilvl="0" w:tplc="0809000B">
      <w:start w:val="6"/>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C38554D"/>
    <w:multiLevelType w:val="hybridMultilevel"/>
    <w:tmpl w:val="61B24E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1"/>
  </w:num>
  <w:num w:numId="13">
    <w:abstractNumId w:val="14"/>
  </w:num>
  <w:num w:numId="14">
    <w:abstractNumId w:val="12"/>
  </w:num>
  <w:num w:numId="15">
    <w:abstractNumId w:val="10"/>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1"/>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082"/>
    <w:rsid w:val="00007071"/>
    <w:rsid w:val="00010532"/>
    <w:rsid w:val="000C743C"/>
    <w:rsid w:val="000D54D9"/>
    <w:rsid w:val="000E06EB"/>
    <w:rsid w:val="000F3DA7"/>
    <w:rsid w:val="00133BD0"/>
    <w:rsid w:val="00184082"/>
    <w:rsid w:val="001B6386"/>
    <w:rsid w:val="001C78B1"/>
    <w:rsid w:val="00224EE3"/>
    <w:rsid w:val="00241874"/>
    <w:rsid w:val="002464E8"/>
    <w:rsid w:val="00274389"/>
    <w:rsid w:val="002776FD"/>
    <w:rsid w:val="00296E47"/>
    <w:rsid w:val="002A11AA"/>
    <w:rsid w:val="002C5B08"/>
    <w:rsid w:val="002D162B"/>
    <w:rsid w:val="00324260"/>
    <w:rsid w:val="00337804"/>
    <w:rsid w:val="00366BDF"/>
    <w:rsid w:val="00371914"/>
    <w:rsid w:val="003A1242"/>
    <w:rsid w:val="003A5395"/>
    <w:rsid w:val="003C24A5"/>
    <w:rsid w:val="003F57AD"/>
    <w:rsid w:val="00417AC3"/>
    <w:rsid w:val="00420BAF"/>
    <w:rsid w:val="0044563F"/>
    <w:rsid w:val="004A37D2"/>
    <w:rsid w:val="004A60AF"/>
    <w:rsid w:val="00527002"/>
    <w:rsid w:val="005511EB"/>
    <w:rsid w:val="005801BA"/>
    <w:rsid w:val="00582219"/>
    <w:rsid w:val="005D0D37"/>
    <w:rsid w:val="00600BF9"/>
    <w:rsid w:val="0060537D"/>
    <w:rsid w:val="00613E21"/>
    <w:rsid w:val="00620B9A"/>
    <w:rsid w:val="00625FAF"/>
    <w:rsid w:val="00706268"/>
    <w:rsid w:val="00722456"/>
    <w:rsid w:val="00756467"/>
    <w:rsid w:val="00757B06"/>
    <w:rsid w:val="007B7760"/>
    <w:rsid w:val="008057C0"/>
    <w:rsid w:val="00832196"/>
    <w:rsid w:val="00850830"/>
    <w:rsid w:val="00861C09"/>
    <w:rsid w:val="008B2A68"/>
    <w:rsid w:val="008B76FC"/>
    <w:rsid w:val="008C1C75"/>
    <w:rsid w:val="00920528"/>
    <w:rsid w:val="00944850"/>
    <w:rsid w:val="00947287"/>
    <w:rsid w:val="00947597"/>
    <w:rsid w:val="00947757"/>
    <w:rsid w:val="00967901"/>
    <w:rsid w:val="00994881"/>
    <w:rsid w:val="009956B1"/>
    <w:rsid w:val="00A100DE"/>
    <w:rsid w:val="00A200B7"/>
    <w:rsid w:val="00A919C1"/>
    <w:rsid w:val="00AA4FC1"/>
    <w:rsid w:val="00AB30D1"/>
    <w:rsid w:val="00B1651D"/>
    <w:rsid w:val="00B17EEE"/>
    <w:rsid w:val="00BC4580"/>
    <w:rsid w:val="00BD6428"/>
    <w:rsid w:val="00BF59CE"/>
    <w:rsid w:val="00C07A17"/>
    <w:rsid w:val="00C12470"/>
    <w:rsid w:val="00C25E33"/>
    <w:rsid w:val="00C46928"/>
    <w:rsid w:val="00C66F04"/>
    <w:rsid w:val="00C7393E"/>
    <w:rsid w:val="00CE097B"/>
    <w:rsid w:val="00CE59D0"/>
    <w:rsid w:val="00CF57C1"/>
    <w:rsid w:val="00D2719A"/>
    <w:rsid w:val="00D3483F"/>
    <w:rsid w:val="00D35DF7"/>
    <w:rsid w:val="00D43A0D"/>
    <w:rsid w:val="00DC30ED"/>
    <w:rsid w:val="00DC4BA4"/>
    <w:rsid w:val="00DC752D"/>
    <w:rsid w:val="00DF5D7F"/>
    <w:rsid w:val="00E00ABE"/>
    <w:rsid w:val="00E05C77"/>
    <w:rsid w:val="00E24091"/>
    <w:rsid w:val="00E32C41"/>
    <w:rsid w:val="00E52835"/>
    <w:rsid w:val="00E9576A"/>
    <w:rsid w:val="00EA6D76"/>
    <w:rsid w:val="00EC71B7"/>
    <w:rsid w:val="00EE10C7"/>
    <w:rsid w:val="00F004AB"/>
    <w:rsid w:val="00F16769"/>
    <w:rsid w:val="00F17A5D"/>
    <w:rsid w:val="00F26D0D"/>
    <w:rsid w:val="00F42EFF"/>
    <w:rsid w:val="00F47945"/>
    <w:rsid w:val="00F52311"/>
    <w:rsid w:val="00F77D5F"/>
    <w:rsid w:val="00FA5CB1"/>
    <w:rsid w:val="00FE3CD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872932"/>
  <w15:chartTrackingRefBased/>
  <w15:docId w15:val="{F22C7AC8-3F9D-474A-BAA7-7834405B1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76FD"/>
    <w:pPr>
      <w:spacing w:line="240" w:lineRule="auto"/>
      <w:ind w:firstLine="0"/>
    </w:pPr>
    <w:rPr>
      <w:rFonts w:ascii="Times New Roman" w:eastAsia="Times New Roman" w:hAnsi="Times New Roman" w:cs="Times New Roman"/>
      <w:lang w:val="en-IN" w:eastAsia="en-GB"/>
    </w:rPr>
  </w:style>
  <w:style w:type="paragraph" w:styleId="Heading1">
    <w:name w:val="heading 1"/>
    <w:basedOn w:val="Normal"/>
    <w:next w:val="Normal"/>
    <w:link w:val="Heading1Char"/>
    <w:uiPriority w:val="4"/>
    <w:qFormat/>
    <w:pPr>
      <w:keepNext/>
      <w:keepLines/>
      <w:spacing w:line="480" w:lineRule="auto"/>
      <w:jc w:val="center"/>
      <w:outlineLvl w:val="0"/>
    </w:pPr>
    <w:rPr>
      <w:rFonts w:asciiTheme="majorHAnsi" w:eastAsiaTheme="majorEastAsia" w:hAnsiTheme="majorHAnsi" w:cstheme="majorBidi"/>
      <w:b/>
      <w:bCs/>
      <w:kern w:val="24"/>
      <w:lang w:val="en-US" w:eastAsia="ja-JP"/>
    </w:rPr>
  </w:style>
  <w:style w:type="paragraph" w:styleId="Heading2">
    <w:name w:val="heading 2"/>
    <w:basedOn w:val="Normal"/>
    <w:next w:val="Normal"/>
    <w:link w:val="Heading2Char"/>
    <w:uiPriority w:val="4"/>
    <w:unhideWhenUsed/>
    <w:qFormat/>
    <w:pPr>
      <w:keepNext/>
      <w:keepLines/>
      <w:spacing w:line="480" w:lineRule="auto"/>
      <w:outlineLvl w:val="1"/>
    </w:pPr>
    <w:rPr>
      <w:rFonts w:asciiTheme="majorHAnsi" w:eastAsiaTheme="majorEastAsia" w:hAnsiTheme="majorHAnsi" w:cstheme="majorBidi"/>
      <w:b/>
      <w:bCs/>
      <w:kern w:val="24"/>
      <w:lang w:val="en-US" w:eastAsia="ja-JP"/>
    </w:rPr>
  </w:style>
  <w:style w:type="paragraph" w:styleId="Heading3">
    <w:name w:val="heading 3"/>
    <w:basedOn w:val="Normal"/>
    <w:next w:val="Normal"/>
    <w:link w:val="Heading3Char"/>
    <w:uiPriority w:val="4"/>
    <w:unhideWhenUsed/>
    <w:qFormat/>
    <w:pPr>
      <w:keepNext/>
      <w:keepLines/>
      <w:spacing w:line="480" w:lineRule="auto"/>
      <w:ind w:firstLine="720"/>
      <w:outlineLvl w:val="2"/>
    </w:pPr>
    <w:rPr>
      <w:rFonts w:asciiTheme="majorHAnsi" w:eastAsiaTheme="majorEastAsia" w:hAnsiTheme="majorHAnsi" w:cstheme="majorBidi"/>
      <w:b/>
      <w:bCs/>
      <w:kern w:val="24"/>
      <w:lang w:val="en-US" w:eastAsia="ja-JP"/>
    </w:rPr>
  </w:style>
  <w:style w:type="paragraph" w:styleId="Heading4">
    <w:name w:val="heading 4"/>
    <w:basedOn w:val="Normal"/>
    <w:next w:val="Normal"/>
    <w:link w:val="Heading4Char"/>
    <w:uiPriority w:val="4"/>
    <w:unhideWhenUsed/>
    <w:qFormat/>
    <w:pPr>
      <w:keepNext/>
      <w:keepLines/>
      <w:spacing w:line="480" w:lineRule="auto"/>
      <w:ind w:firstLine="720"/>
      <w:outlineLvl w:val="3"/>
    </w:pPr>
    <w:rPr>
      <w:rFonts w:asciiTheme="majorHAnsi" w:eastAsiaTheme="majorEastAsia" w:hAnsiTheme="majorHAnsi" w:cstheme="majorBidi"/>
      <w:b/>
      <w:bCs/>
      <w:i/>
      <w:iCs/>
      <w:kern w:val="24"/>
      <w:lang w:val="en-US" w:eastAsia="ja-JP"/>
    </w:rPr>
  </w:style>
  <w:style w:type="paragraph" w:styleId="Heading5">
    <w:name w:val="heading 5"/>
    <w:basedOn w:val="Normal"/>
    <w:next w:val="Normal"/>
    <w:link w:val="Heading5Char"/>
    <w:uiPriority w:val="4"/>
    <w:unhideWhenUsed/>
    <w:qFormat/>
    <w:pPr>
      <w:keepNext/>
      <w:keepLines/>
      <w:spacing w:line="480" w:lineRule="auto"/>
      <w:ind w:firstLine="720"/>
      <w:outlineLvl w:val="4"/>
    </w:pPr>
    <w:rPr>
      <w:rFonts w:asciiTheme="majorHAnsi" w:eastAsiaTheme="majorEastAsia" w:hAnsiTheme="majorHAnsi" w:cstheme="majorBidi"/>
      <w:i/>
      <w:iCs/>
      <w:kern w:val="24"/>
      <w:lang w:val="en-US" w:eastAsia="ja-JP"/>
    </w:rPr>
  </w:style>
  <w:style w:type="paragraph" w:styleId="Heading6">
    <w:name w:val="heading 6"/>
    <w:basedOn w:val="Normal"/>
    <w:next w:val="Normal"/>
    <w:link w:val="Heading6Char"/>
    <w:uiPriority w:val="9"/>
    <w:semiHidden/>
    <w:qFormat/>
    <w:pPr>
      <w:keepNext/>
      <w:keepLines/>
      <w:spacing w:before="40" w:line="480" w:lineRule="auto"/>
      <w:outlineLvl w:val="5"/>
    </w:pPr>
    <w:rPr>
      <w:rFonts w:asciiTheme="majorHAnsi" w:eastAsiaTheme="majorEastAsia" w:hAnsiTheme="majorHAnsi" w:cstheme="majorBidi"/>
      <w:color w:val="6E6E6E" w:themeColor="accent1" w:themeShade="7F"/>
      <w:kern w:val="24"/>
      <w:lang w:val="en-US" w:eastAsia="ja-JP"/>
    </w:rPr>
  </w:style>
  <w:style w:type="paragraph" w:styleId="Heading7">
    <w:name w:val="heading 7"/>
    <w:basedOn w:val="Normal"/>
    <w:next w:val="Normal"/>
    <w:link w:val="Heading7Char"/>
    <w:uiPriority w:val="9"/>
    <w:semiHidden/>
    <w:qFormat/>
    <w:pPr>
      <w:keepNext/>
      <w:keepLines/>
      <w:spacing w:before="40" w:line="480" w:lineRule="auto"/>
      <w:outlineLvl w:val="6"/>
    </w:pPr>
    <w:rPr>
      <w:rFonts w:asciiTheme="majorHAnsi" w:eastAsiaTheme="majorEastAsia" w:hAnsiTheme="majorHAnsi" w:cstheme="majorBidi"/>
      <w:i/>
      <w:iCs/>
      <w:color w:val="6E6E6E" w:themeColor="accent1" w:themeShade="7F"/>
      <w:kern w:val="24"/>
      <w:lang w:val="en-US" w:eastAsia="ja-JP"/>
    </w:rPr>
  </w:style>
  <w:style w:type="paragraph" w:styleId="Heading8">
    <w:name w:val="heading 8"/>
    <w:basedOn w:val="Normal"/>
    <w:next w:val="Normal"/>
    <w:link w:val="Heading8Char"/>
    <w:uiPriority w:val="9"/>
    <w:semiHidden/>
    <w:qFormat/>
    <w:pPr>
      <w:keepNext/>
      <w:keepLines/>
      <w:spacing w:before="40" w:line="480" w:lineRule="auto"/>
      <w:outlineLvl w:val="7"/>
    </w:pPr>
    <w:rPr>
      <w:rFonts w:asciiTheme="majorHAnsi" w:eastAsiaTheme="majorEastAsia" w:hAnsiTheme="majorHAnsi" w:cstheme="majorBidi"/>
      <w:color w:val="272727" w:themeColor="text1" w:themeTint="D8"/>
      <w:kern w:val="24"/>
      <w:sz w:val="21"/>
      <w:szCs w:val="21"/>
      <w:lang w:val="en-US" w:eastAsia="ja-JP"/>
    </w:rPr>
  </w:style>
  <w:style w:type="paragraph" w:styleId="Heading9">
    <w:name w:val="heading 9"/>
    <w:basedOn w:val="Normal"/>
    <w:next w:val="Normal"/>
    <w:link w:val="Heading9Char"/>
    <w:uiPriority w:val="9"/>
    <w:semiHidden/>
    <w:qFormat/>
    <w:pPr>
      <w:keepNext/>
      <w:keepLines/>
      <w:spacing w:before="40" w:line="480" w:lineRule="auto"/>
      <w:outlineLvl w:val="8"/>
    </w:pPr>
    <w:rPr>
      <w:rFonts w:asciiTheme="majorHAnsi" w:eastAsiaTheme="majorEastAsia" w:hAnsiTheme="majorHAnsi" w:cstheme="majorBidi"/>
      <w:i/>
      <w:iCs/>
      <w:color w:val="272727" w:themeColor="text1" w:themeTint="D8"/>
      <w:kern w:val="24"/>
      <w:sz w:val="21"/>
      <w:szCs w:val="21"/>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spacing w:line="480" w:lineRule="auto"/>
      <w:jc w:val="center"/>
      <w:outlineLvl w:val="0"/>
    </w:pPr>
    <w:rPr>
      <w:rFonts w:asciiTheme="majorHAnsi" w:eastAsiaTheme="majorEastAsia" w:hAnsiTheme="majorHAnsi" w:cstheme="majorBidi"/>
      <w:kern w:val="24"/>
      <w:lang w:val="en-US" w:eastAsia="ja-JP"/>
    </w:rPr>
  </w:style>
  <w:style w:type="paragraph" w:styleId="Header">
    <w:name w:val="header"/>
    <w:basedOn w:val="Normal"/>
    <w:link w:val="HeaderChar"/>
    <w:uiPriority w:val="99"/>
    <w:unhideWhenUsed/>
    <w:qFormat/>
    <w:rPr>
      <w:rFonts w:asciiTheme="minorHAnsi" w:eastAsiaTheme="minorEastAsia" w:hAnsiTheme="minorHAnsi" w:cstheme="minorBidi"/>
      <w:kern w:val="24"/>
      <w:lang w:val="en-US" w:eastAsia="ja-JP"/>
    </w:r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line="480" w:lineRule="auto"/>
      <w:contextualSpacing/>
      <w:jc w:val="center"/>
    </w:pPr>
    <w:rPr>
      <w:rFonts w:asciiTheme="majorHAnsi" w:eastAsiaTheme="majorEastAsia" w:hAnsiTheme="majorHAnsi" w:cstheme="majorBidi"/>
      <w:kern w:val="24"/>
      <w:lang w:val="en-US" w:eastAsia="ja-JP"/>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Pr>
      <w:rFonts w:ascii="Segoe UI" w:eastAsiaTheme="minorEastAsia" w:hAnsi="Segoe UI" w:cs="Segoe UI"/>
      <w:kern w:val="24"/>
      <w:sz w:val="18"/>
      <w:szCs w:val="18"/>
      <w:lang w:val="en-US" w:eastAsia="ja-JP"/>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spacing w:line="480" w:lineRule="auto"/>
      <w:ind w:left="720" w:hanging="720"/>
    </w:pPr>
    <w:rPr>
      <w:rFonts w:asciiTheme="minorHAnsi" w:eastAsiaTheme="minorEastAsia" w:hAnsiTheme="minorHAnsi" w:cstheme="minorBidi"/>
      <w:kern w:val="24"/>
      <w:lang w:val="en-US" w:eastAsia="ja-JP"/>
    </w:r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spacing w:line="480" w:lineRule="auto"/>
      <w:ind w:left="1152" w:right="1152"/>
    </w:pPr>
    <w:rPr>
      <w:rFonts w:asciiTheme="minorHAnsi" w:eastAsiaTheme="minorEastAsia" w:hAnsiTheme="minorHAnsi" w:cstheme="minorBidi"/>
      <w:i/>
      <w:iCs/>
      <w:color w:val="DDDDDD" w:themeColor="accent1"/>
      <w:kern w:val="24"/>
      <w:lang w:val="en-US" w:eastAsia="ja-JP"/>
    </w:rPr>
  </w:style>
  <w:style w:type="paragraph" w:styleId="BodyText">
    <w:name w:val="Body Text"/>
    <w:basedOn w:val="Normal"/>
    <w:link w:val="BodyTextChar"/>
    <w:uiPriority w:val="99"/>
    <w:semiHidden/>
    <w:unhideWhenUsed/>
    <w:pPr>
      <w:spacing w:after="120" w:line="480" w:lineRule="auto"/>
    </w:pPr>
    <w:rPr>
      <w:rFonts w:asciiTheme="minorHAnsi" w:eastAsiaTheme="minorEastAsia" w:hAnsiTheme="minorHAnsi" w:cstheme="minorBidi"/>
      <w:kern w:val="24"/>
      <w:lang w:val="en-US" w:eastAsia="ja-JP"/>
    </w:r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line="480" w:lineRule="auto"/>
    </w:pPr>
    <w:rPr>
      <w:rFonts w:asciiTheme="minorHAnsi" w:eastAsiaTheme="minorEastAsia" w:hAnsiTheme="minorHAnsi" w:cstheme="minorBidi"/>
      <w:kern w:val="24"/>
      <w:lang w:val="en-US" w:eastAsia="ja-JP"/>
    </w:r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line="480" w:lineRule="auto"/>
    </w:pPr>
    <w:rPr>
      <w:rFonts w:asciiTheme="minorHAnsi" w:eastAsiaTheme="minorEastAsia" w:hAnsiTheme="minorHAnsi" w:cstheme="minorBidi"/>
      <w:kern w:val="24"/>
      <w:sz w:val="16"/>
      <w:szCs w:val="16"/>
      <w:lang w:val="en-US" w:eastAsia="ja-JP"/>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line="480" w:lineRule="auto"/>
      <w:ind w:left="360"/>
    </w:pPr>
    <w:rPr>
      <w:rFonts w:asciiTheme="minorHAnsi" w:eastAsiaTheme="minorEastAsia" w:hAnsiTheme="minorHAnsi" w:cstheme="minorBidi"/>
      <w:kern w:val="24"/>
      <w:lang w:val="en-US" w:eastAsia="ja-JP"/>
    </w:r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line="480" w:lineRule="auto"/>
      <w:ind w:left="360"/>
    </w:pPr>
    <w:rPr>
      <w:rFonts w:asciiTheme="minorHAnsi" w:eastAsiaTheme="minorEastAsia" w:hAnsiTheme="minorHAnsi" w:cstheme="minorBidi"/>
      <w:kern w:val="24"/>
      <w:lang w:val="en-US" w:eastAsia="ja-JP"/>
    </w:r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line="480" w:lineRule="auto"/>
      <w:ind w:left="360"/>
    </w:pPr>
    <w:rPr>
      <w:rFonts w:asciiTheme="minorHAnsi" w:eastAsiaTheme="minorEastAsia" w:hAnsiTheme="minorHAnsi" w:cstheme="minorBidi"/>
      <w:kern w:val="24"/>
      <w:sz w:val="16"/>
      <w:szCs w:val="16"/>
      <w:lang w:val="en-US" w:eastAsia="ja-JP"/>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pPr>
    <w:rPr>
      <w:rFonts w:asciiTheme="minorHAnsi" w:eastAsiaTheme="minorEastAsia" w:hAnsiTheme="minorHAnsi" w:cstheme="minorBidi"/>
      <w:i/>
      <w:iCs/>
      <w:color w:val="000000" w:themeColor="text2"/>
      <w:kern w:val="24"/>
      <w:sz w:val="18"/>
      <w:szCs w:val="18"/>
      <w:lang w:val="en-US" w:eastAsia="ja-JP"/>
    </w:rPr>
  </w:style>
  <w:style w:type="paragraph" w:styleId="Closing">
    <w:name w:val="Closing"/>
    <w:basedOn w:val="Normal"/>
    <w:link w:val="ClosingChar"/>
    <w:uiPriority w:val="99"/>
    <w:semiHidden/>
    <w:unhideWhenUsed/>
    <w:pPr>
      <w:ind w:left="4320"/>
    </w:pPr>
    <w:rPr>
      <w:rFonts w:asciiTheme="minorHAnsi" w:eastAsiaTheme="minorEastAsia" w:hAnsiTheme="minorHAnsi" w:cstheme="minorBidi"/>
      <w:kern w:val="24"/>
      <w:lang w:val="en-US" w:eastAsia="ja-JP"/>
    </w:r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Pr>
      <w:rFonts w:asciiTheme="minorHAnsi" w:eastAsiaTheme="minorEastAsia" w:hAnsiTheme="minorHAnsi" w:cstheme="minorBidi"/>
      <w:kern w:val="24"/>
      <w:sz w:val="20"/>
      <w:szCs w:val="20"/>
      <w:lang w:val="en-US" w:eastAsia="ja-JP"/>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spacing w:line="480" w:lineRule="auto"/>
    </w:pPr>
    <w:rPr>
      <w:rFonts w:asciiTheme="minorHAnsi" w:eastAsiaTheme="minorEastAsia" w:hAnsiTheme="minorHAnsi" w:cstheme="minorBidi"/>
      <w:kern w:val="24"/>
      <w:lang w:val="en-US" w:eastAsia="ja-JP"/>
    </w:r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Pr>
      <w:rFonts w:ascii="Segoe UI" w:eastAsiaTheme="minorEastAsia" w:hAnsi="Segoe UI" w:cs="Segoe UI"/>
      <w:kern w:val="24"/>
      <w:sz w:val="16"/>
      <w:szCs w:val="16"/>
      <w:lang w:val="en-US" w:eastAsia="ja-JP"/>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rPr>
      <w:rFonts w:asciiTheme="minorHAnsi" w:eastAsiaTheme="minorEastAsia" w:hAnsiTheme="minorHAnsi" w:cstheme="minorBidi"/>
      <w:kern w:val="24"/>
      <w:lang w:val="en-US" w:eastAsia="ja-JP"/>
    </w:r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ind w:firstLine="720"/>
    </w:pPr>
    <w:rPr>
      <w:rFonts w:asciiTheme="minorHAnsi" w:eastAsiaTheme="minorEastAsia" w:hAnsiTheme="minorHAnsi" w:cstheme="minorBidi"/>
      <w:kern w:val="24"/>
      <w:sz w:val="20"/>
      <w:szCs w:val="20"/>
      <w:lang w:val="en-US" w:eastAsia="ja-JP"/>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ind w:left="2880"/>
    </w:pPr>
    <w:rPr>
      <w:rFonts w:asciiTheme="majorHAnsi" w:eastAsiaTheme="majorEastAsia" w:hAnsiTheme="majorHAnsi" w:cstheme="majorBidi"/>
      <w:kern w:val="24"/>
      <w:lang w:val="en-US" w:eastAsia="ja-JP"/>
    </w:rPr>
  </w:style>
  <w:style w:type="paragraph" w:styleId="EnvelopeReturn">
    <w:name w:val="envelope return"/>
    <w:basedOn w:val="Normal"/>
    <w:uiPriority w:val="99"/>
    <w:semiHidden/>
    <w:unhideWhenUsed/>
    <w:rPr>
      <w:rFonts w:asciiTheme="majorHAnsi" w:eastAsiaTheme="majorEastAsia" w:hAnsiTheme="majorHAnsi" w:cstheme="majorBidi"/>
      <w:kern w:val="24"/>
      <w:sz w:val="20"/>
      <w:szCs w:val="20"/>
      <w:lang w:val="en-US" w:eastAsia="ja-JP"/>
    </w:rPr>
  </w:style>
  <w:style w:type="paragraph" w:styleId="Footer">
    <w:name w:val="footer"/>
    <w:basedOn w:val="Normal"/>
    <w:link w:val="FooterChar"/>
    <w:uiPriority w:val="99"/>
    <w:unhideWhenUsed/>
    <w:pPr>
      <w:tabs>
        <w:tab w:val="center" w:pos="4680"/>
        <w:tab w:val="right" w:pos="9360"/>
      </w:tabs>
    </w:pPr>
    <w:rPr>
      <w:rFonts w:asciiTheme="minorHAnsi" w:eastAsiaTheme="minorEastAsia" w:hAnsiTheme="minorHAnsi" w:cstheme="minorBidi"/>
      <w:kern w:val="24"/>
      <w:lang w:val="en-US" w:eastAsia="ja-JP"/>
    </w:r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rPr>
      <w:rFonts w:asciiTheme="minorHAnsi" w:eastAsiaTheme="minorEastAsia" w:hAnsiTheme="minorHAnsi" w:cstheme="minorBidi"/>
      <w:i/>
      <w:iCs/>
      <w:kern w:val="24"/>
      <w:lang w:val="en-US" w:eastAsia="ja-JP"/>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Pr>
      <w:rFonts w:ascii="Consolas" w:eastAsiaTheme="minorEastAsia" w:hAnsi="Consolas" w:cs="Consolas"/>
      <w:kern w:val="24"/>
      <w:sz w:val="20"/>
      <w:szCs w:val="20"/>
      <w:lang w:val="en-US" w:eastAsia="ja-JP"/>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ind w:left="240"/>
    </w:pPr>
    <w:rPr>
      <w:rFonts w:asciiTheme="minorHAnsi" w:eastAsiaTheme="minorEastAsia" w:hAnsiTheme="minorHAnsi" w:cstheme="minorBidi"/>
      <w:kern w:val="24"/>
      <w:lang w:val="en-US" w:eastAsia="ja-JP"/>
    </w:rPr>
  </w:style>
  <w:style w:type="paragraph" w:styleId="Index2">
    <w:name w:val="index 2"/>
    <w:basedOn w:val="Normal"/>
    <w:next w:val="Normal"/>
    <w:autoRedefine/>
    <w:uiPriority w:val="99"/>
    <w:semiHidden/>
    <w:unhideWhenUsed/>
    <w:pPr>
      <w:ind w:left="480"/>
    </w:pPr>
    <w:rPr>
      <w:rFonts w:asciiTheme="minorHAnsi" w:eastAsiaTheme="minorEastAsia" w:hAnsiTheme="minorHAnsi" w:cstheme="minorBidi"/>
      <w:kern w:val="24"/>
      <w:lang w:val="en-US" w:eastAsia="ja-JP"/>
    </w:rPr>
  </w:style>
  <w:style w:type="paragraph" w:styleId="Index3">
    <w:name w:val="index 3"/>
    <w:basedOn w:val="Normal"/>
    <w:next w:val="Normal"/>
    <w:autoRedefine/>
    <w:uiPriority w:val="99"/>
    <w:semiHidden/>
    <w:unhideWhenUsed/>
    <w:pPr>
      <w:ind w:left="720"/>
    </w:pPr>
    <w:rPr>
      <w:rFonts w:asciiTheme="minorHAnsi" w:eastAsiaTheme="minorEastAsia" w:hAnsiTheme="minorHAnsi" w:cstheme="minorBidi"/>
      <w:kern w:val="24"/>
      <w:lang w:val="en-US" w:eastAsia="ja-JP"/>
    </w:rPr>
  </w:style>
  <w:style w:type="paragraph" w:styleId="Index4">
    <w:name w:val="index 4"/>
    <w:basedOn w:val="Normal"/>
    <w:next w:val="Normal"/>
    <w:autoRedefine/>
    <w:uiPriority w:val="99"/>
    <w:semiHidden/>
    <w:unhideWhenUsed/>
    <w:pPr>
      <w:ind w:left="960"/>
    </w:pPr>
    <w:rPr>
      <w:rFonts w:asciiTheme="minorHAnsi" w:eastAsiaTheme="minorEastAsia" w:hAnsiTheme="minorHAnsi" w:cstheme="minorBidi"/>
      <w:kern w:val="24"/>
      <w:lang w:val="en-US" w:eastAsia="ja-JP"/>
    </w:rPr>
  </w:style>
  <w:style w:type="paragraph" w:styleId="Index5">
    <w:name w:val="index 5"/>
    <w:basedOn w:val="Normal"/>
    <w:next w:val="Normal"/>
    <w:autoRedefine/>
    <w:uiPriority w:val="99"/>
    <w:semiHidden/>
    <w:unhideWhenUsed/>
    <w:pPr>
      <w:ind w:left="1200"/>
    </w:pPr>
    <w:rPr>
      <w:rFonts w:asciiTheme="minorHAnsi" w:eastAsiaTheme="minorEastAsia" w:hAnsiTheme="minorHAnsi" w:cstheme="minorBidi"/>
      <w:kern w:val="24"/>
      <w:lang w:val="en-US" w:eastAsia="ja-JP"/>
    </w:rPr>
  </w:style>
  <w:style w:type="paragraph" w:styleId="Index6">
    <w:name w:val="index 6"/>
    <w:basedOn w:val="Normal"/>
    <w:next w:val="Normal"/>
    <w:autoRedefine/>
    <w:uiPriority w:val="99"/>
    <w:semiHidden/>
    <w:unhideWhenUsed/>
    <w:pPr>
      <w:ind w:left="1440"/>
    </w:pPr>
    <w:rPr>
      <w:rFonts w:asciiTheme="minorHAnsi" w:eastAsiaTheme="minorEastAsia" w:hAnsiTheme="minorHAnsi" w:cstheme="minorBidi"/>
      <w:kern w:val="24"/>
      <w:lang w:val="en-US" w:eastAsia="ja-JP"/>
    </w:rPr>
  </w:style>
  <w:style w:type="paragraph" w:styleId="Index7">
    <w:name w:val="index 7"/>
    <w:basedOn w:val="Normal"/>
    <w:next w:val="Normal"/>
    <w:autoRedefine/>
    <w:uiPriority w:val="99"/>
    <w:semiHidden/>
    <w:unhideWhenUsed/>
    <w:pPr>
      <w:ind w:left="1680"/>
    </w:pPr>
    <w:rPr>
      <w:rFonts w:asciiTheme="minorHAnsi" w:eastAsiaTheme="minorEastAsia" w:hAnsiTheme="minorHAnsi" w:cstheme="minorBidi"/>
      <w:kern w:val="24"/>
      <w:lang w:val="en-US" w:eastAsia="ja-JP"/>
    </w:rPr>
  </w:style>
  <w:style w:type="paragraph" w:styleId="Index8">
    <w:name w:val="index 8"/>
    <w:basedOn w:val="Normal"/>
    <w:next w:val="Normal"/>
    <w:autoRedefine/>
    <w:uiPriority w:val="99"/>
    <w:semiHidden/>
    <w:unhideWhenUsed/>
    <w:pPr>
      <w:ind w:left="1920"/>
    </w:pPr>
    <w:rPr>
      <w:rFonts w:asciiTheme="minorHAnsi" w:eastAsiaTheme="minorEastAsia" w:hAnsiTheme="minorHAnsi" w:cstheme="minorBidi"/>
      <w:kern w:val="24"/>
      <w:lang w:val="en-US" w:eastAsia="ja-JP"/>
    </w:rPr>
  </w:style>
  <w:style w:type="paragraph" w:styleId="Index9">
    <w:name w:val="index 9"/>
    <w:basedOn w:val="Normal"/>
    <w:next w:val="Normal"/>
    <w:autoRedefine/>
    <w:uiPriority w:val="99"/>
    <w:semiHidden/>
    <w:unhideWhenUsed/>
    <w:pPr>
      <w:ind w:left="2160"/>
    </w:pPr>
    <w:rPr>
      <w:rFonts w:asciiTheme="minorHAnsi" w:eastAsiaTheme="minorEastAsia" w:hAnsiTheme="minorHAnsi" w:cstheme="minorBidi"/>
      <w:kern w:val="24"/>
      <w:lang w:val="en-US" w:eastAsia="ja-JP"/>
    </w:rPr>
  </w:style>
  <w:style w:type="paragraph" w:styleId="IndexHeading">
    <w:name w:val="index heading"/>
    <w:basedOn w:val="Normal"/>
    <w:next w:val="Index1"/>
    <w:uiPriority w:val="99"/>
    <w:semiHidden/>
    <w:unhideWhenUsed/>
    <w:pPr>
      <w:spacing w:line="480" w:lineRule="auto"/>
    </w:pPr>
    <w:rPr>
      <w:rFonts w:asciiTheme="majorHAnsi" w:eastAsiaTheme="majorEastAsia" w:hAnsiTheme="majorHAnsi" w:cstheme="majorBidi"/>
      <w:b/>
      <w:bCs/>
      <w:kern w:val="24"/>
      <w:lang w:val="en-US" w:eastAsia="ja-JP"/>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line="480" w:lineRule="auto"/>
      <w:ind w:left="864" w:right="864"/>
      <w:jc w:val="center"/>
    </w:pPr>
    <w:rPr>
      <w:rFonts w:asciiTheme="minorHAnsi" w:eastAsiaTheme="minorEastAsia" w:hAnsiTheme="minorHAnsi" w:cstheme="minorBidi"/>
      <w:i/>
      <w:iCs/>
      <w:color w:val="DDDDDD" w:themeColor="accent1"/>
      <w:kern w:val="24"/>
      <w:lang w:val="en-US" w:eastAsia="ja-JP"/>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spacing w:line="480" w:lineRule="auto"/>
      <w:ind w:left="360"/>
      <w:contextualSpacing/>
    </w:pPr>
    <w:rPr>
      <w:rFonts w:asciiTheme="minorHAnsi" w:eastAsiaTheme="minorEastAsia" w:hAnsiTheme="minorHAnsi" w:cstheme="minorBidi"/>
      <w:kern w:val="24"/>
      <w:lang w:val="en-US" w:eastAsia="ja-JP"/>
    </w:rPr>
  </w:style>
  <w:style w:type="paragraph" w:styleId="List2">
    <w:name w:val="List 2"/>
    <w:basedOn w:val="Normal"/>
    <w:uiPriority w:val="99"/>
    <w:semiHidden/>
    <w:unhideWhenUsed/>
    <w:pPr>
      <w:spacing w:line="480" w:lineRule="auto"/>
      <w:ind w:left="720"/>
      <w:contextualSpacing/>
    </w:pPr>
    <w:rPr>
      <w:rFonts w:asciiTheme="minorHAnsi" w:eastAsiaTheme="minorEastAsia" w:hAnsiTheme="minorHAnsi" w:cstheme="minorBidi"/>
      <w:kern w:val="24"/>
      <w:lang w:val="en-US" w:eastAsia="ja-JP"/>
    </w:rPr>
  </w:style>
  <w:style w:type="paragraph" w:styleId="List3">
    <w:name w:val="List 3"/>
    <w:basedOn w:val="Normal"/>
    <w:uiPriority w:val="99"/>
    <w:semiHidden/>
    <w:unhideWhenUsed/>
    <w:pPr>
      <w:spacing w:line="480" w:lineRule="auto"/>
      <w:ind w:left="1080"/>
      <w:contextualSpacing/>
    </w:pPr>
    <w:rPr>
      <w:rFonts w:asciiTheme="minorHAnsi" w:eastAsiaTheme="minorEastAsia" w:hAnsiTheme="minorHAnsi" w:cstheme="minorBidi"/>
      <w:kern w:val="24"/>
      <w:lang w:val="en-US" w:eastAsia="ja-JP"/>
    </w:rPr>
  </w:style>
  <w:style w:type="paragraph" w:styleId="List4">
    <w:name w:val="List 4"/>
    <w:basedOn w:val="Normal"/>
    <w:uiPriority w:val="99"/>
    <w:semiHidden/>
    <w:unhideWhenUsed/>
    <w:pPr>
      <w:spacing w:line="480" w:lineRule="auto"/>
      <w:ind w:left="1440"/>
      <w:contextualSpacing/>
    </w:pPr>
    <w:rPr>
      <w:rFonts w:asciiTheme="minorHAnsi" w:eastAsiaTheme="minorEastAsia" w:hAnsiTheme="minorHAnsi" w:cstheme="minorBidi"/>
      <w:kern w:val="24"/>
      <w:lang w:val="en-US" w:eastAsia="ja-JP"/>
    </w:rPr>
  </w:style>
  <w:style w:type="paragraph" w:styleId="List5">
    <w:name w:val="List 5"/>
    <w:basedOn w:val="Normal"/>
    <w:uiPriority w:val="99"/>
    <w:semiHidden/>
    <w:unhideWhenUsed/>
    <w:pPr>
      <w:spacing w:line="480" w:lineRule="auto"/>
      <w:ind w:left="1800"/>
      <w:contextualSpacing/>
    </w:pPr>
    <w:rPr>
      <w:rFonts w:asciiTheme="minorHAnsi" w:eastAsiaTheme="minorEastAsia" w:hAnsiTheme="minorHAnsi" w:cstheme="minorBidi"/>
      <w:kern w:val="24"/>
      <w:lang w:val="en-US" w:eastAsia="ja-JP"/>
    </w:rPr>
  </w:style>
  <w:style w:type="paragraph" w:styleId="ListBullet">
    <w:name w:val="List Bullet"/>
    <w:basedOn w:val="Normal"/>
    <w:uiPriority w:val="9"/>
    <w:unhideWhenUsed/>
    <w:qFormat/>
    <w:pPr>
      <w:numPr>
        <w:numId w:val="1"/>
      </w:numPr>
      <w:spacing w:line="480" w:lineRule="auto"/>
      <w:contextualSpacing/>
    </w:pPr>
    <w:rPr>
      <w:rFonts w:asciiTheme="minorHAnsi" w:eastAsiaTheme="minorEastAsia" w:hAnsiTheme="minorHAnsi" w:cstheme="minorBidi"/>
      <w:kern w:val="24"/>
      <w:lang w:val="en-US" w:eastAsia="ja-JP"/>
    </w:rPr>
  </w:style>
  <w:style w:type="paragraph" w:styleId="ListBullet2">
    <w:name w:val="List Bullet 2"/>
    <w:basedOn w:val="Normal"/>
    <w:uiPriority w:val="99"/>
    <w:semiHidden/>
    <w:unhideWhenUsed/>
    <w:pPr>
      <w:numPr>
        <w:numId w:val="2"/>
      </w:numPr>
      <w:spacing w:line="480" w:lineRule="auto"/>
      <w:ind w:firstLine="0"/>
      <w:contextualSpacing/>
    </w:pPr>
    <w:rPr>
      <w:rFonts w:asciiTheme="minorHAnsi" w:eastAsiaTheme="minorEastAsia" w:hAnsiTheme="minorHAnsi" w:cstheme="minorBidi"/>
      <w:kern w:val="24"/>
      <w:lang w:val="en-US" w:eastAsia="ja-JP"/>
    </w:rPr>
  </w:style>
  <w:style w:type="paragraph" w:styleId="ListBullet3">
    <w:name w:val="List Bullet 3"/>
    <w:basedOn w:val="Normal"/>
    <w:uiPriority w:val="99"/>
    <w:semiHidden/>
    <w:unhideWhenUsed/>
    <w:pPr>
      <w:numPr>
        <w:numId w:val="3"/>
      </w:numPr>
      <w:spacing w:line="480" w:lineRule="auto"/>
      <w:ind w:firstLine="0"/>
      <w:contextualSpacing/>
    </w:pPr>
    <w:rPr>
      <w:rFonts w:asciiTheme="minorHAnsi" w:eastAsiaTheme="minorEastAsia" w:hAnsiTheme="minorHAnsi" w:cstheme="minorBidi"/>
      <w:kern w:val="24"/>
      <w:lang w:val="en-US" w:eastAsia="ja-JP"/>
    </w:rPr>
  </w:style>
  <w:style w:type="paragraph" w:styleId="ListBullet4">
    <w:name w:val="List Bullet 4"/>
    <w:basedOn w:val="Normal"/>
    <w:uiPriority w:val="99"/>
    <w:semiHidden/>
    <w:unhideWhenUsed/>
    <w:pPr>
      <w:numPr>
        <w:numId w:val="4"/>
      </w:numPr>
      <w:spacing w:line="480" w:lineRule="auto"/>
      <w:ind w:firstLine="0"/>
      <w:contextualSpacing/>
    </w:pPr>
    <w:rPr>
      <w:rFonts w:asciiTheme="minorHAnsi" w:eastAsiaTheme="minorEastAsia" w:hAnsiTheme="minorHAnsi" w:cstheme="minorBidi"/>
      <w:kern w:val="24"/>
      <w:lang w:val="en-US" w:eastAsia="ja-JP"/>
    </w:rPr>
  </w:style>
  <w:style w:type="paragraph" w:styleId="ListBullet5">
    <w:name w:val="List Bullet 5"/>
    <w:basedOn w:val="Normal"/>
    <w:uiPriority w:val="99"/>
    <w:semiHidden/>
    <w:unhideWhenUsed/>
    <w:pPr>
      <w:numPr>
        <w:numId w:val="5"/>
      </w:numPr>
      <w:spacing w:line="480" w:lineRule="auto"/>
      <w:ind w:firstLine="0"/>
      <w:contextualSpacing/>
    </w:pPr>
    <w:rPr>
      <w:rFonts w:asciiTheme="minorHAnsi" w:eastAsiaTheme="minorEastAsia" w:hAnsiTheme="minorHAnsi" w:cstheme="minorBidi"/>
      <w:kern w:val="24"/>
      <w:lang w:val="en-US" w:eastAsia="ja-JP"/>
    </w:rPr>
  </w:style>
  <w:style w:type="paragraph" w:styleId="ListContinue">
    <w:name w:val="List Continue"/>
    <w:basedOn w:val="Normal"/>
    <w:uiPriority w:val="99"/>
    <w:semiHidden/>
    <w:unhideWhenUsed/>
    <w:pPr>
      <w:spacing w:after="120" w:line="480" w:lineRule="auto"/>
      <w:ind w:left="360"/>
      <w:contextualSpacing/>
    </w:pPr>
    <w:rPr>
      <w:rFonts w:asciiTheme="minorHAnsi" w:eastAsiaTheme="minorEastAsia" w:hAnsiTheme="minorHAnsi" w:cstheme="minorBidi"/>
      <w:kern w:val="24"/>
      <w:lang w:val="en-US" w:eastAsia="ja-JP"/>
    </w:rPr>
  </w:style>
  <w:style w:type="paragraph" w:styleId="ListContinue2">
    <w:name w:val="List Continue 2"/>
    <w:basedOn w:val="Normal"/>
    <w:uiPriority w:val="99"/>
    <w:semiHidden/>
    <w:unhideWhenUsed/>
    <w:pPr>
      <w:spacing w:after="120" w:line="480" w:lineRule="auto"/>
      <w:ind w:left="720"/>
      <w:contextualSpacing/>
    </w:pPr>
    <w:rPr>
      <w:rFonts w:asciiTheme="minorHAnsi" w:eastAsiaTheme="minorEastAsia" w:hAnsiTheme="minorHAnsi" w:cstheme="minorBidi"/>
      <w:kern w:val="24"/>
      <w:lang w:val="en-US" w:eastAsia="ja-JP"/>
    </w:rPr>
  </w:style>
  <w:style w:type="paragraph" w:styleId="ListContinue3">
    <w:name w:val="List Continue 3"/>
    <w:basedOn w:val="Normal"/>
    <w:uiPriority w:val="99"/>
    <w:semiHidden/>
    <w:unhideWhenUsed/>
    <w:pPr>
      <w:spacing w:after="120" w:line="480" w:lineRule="auto"/>
      <w:ind w:left="1080"/>
      <w:contextualSpacing/>
    </w:pPr>
    <w:rPr>
      <w:rFonts w:asciiTheme="minorHAnsi" w:eastAsiaTheme="minorEastAsia" w:hAnsiTheme="minorHAnsi" w:cstheme="minorBidi"/>
      <w:kern w:val="24"/>
      <w:lang w:val="en-US" w:eastAsia="ja-JP"/>
    </w:rPr>
  </w:style>
  <w:style w:type="paragraph" w:styleId="ListContinue4">
    <w:name w:val="List Continue 4"/>
    <w:basedOn w:val="Normal"/>
    <w:uiPriority w:val="99"/>
    <w:semiHidden/>
    <w:unhideWhenUsed/>
    <w:pPr>
      <w:spacing w:after="120" w:line="480" w:lineRule="auto"/>
      <w:ind w:left="1440"/>
      <w:contextualSpacing/>
    </w:pPr>
    <w:rPr>
      <w:rFonts w:asciiTheme="minorHAnsi" w:eastAsiaTheme="minorEastAsia" w:hAnsiTheme="minorHAnsi" w:cstheme="minorBidi"/>
      <w:kern w:val="24"/>
      <w:lang w:val="en-US" w:eastAsia="ja-JP"/>
    </w:rPr>
  </w:style>
  <w:style w:type="paragraph" w:styleId="ListContinue5">
    <w:name w:val="List Continue 5"/>
    <w:basedOn w:val="Normal"/>
    <w:uiPriority w:val="99"/>
    <w:semiHidden/>
    <w:unhideWhenUsed/>
    <w:pPr>
      <w:spacing w:after="120" w:line="480" w:lineRule="auto"/>
      <w:ind w:left="1800"/>
      <w:contextualSpacing/>
    </w:pPr>
    <w:rPr>
      <w:rFonts w:asciiTheme="minorHAnsi" w:eastAsiaTheme="minorEastAsia" w:hAnsiTheme="minorHAnsi" w:cstheme="minorBidi"/>
      <w:kern w:val="24"/>
      <w:lang w:val="en-US" w:eastAsia="ja-JP"/>
    </w:rPr>
  </w:style>
  <w:style w:type="paragraph" w:styleId="ListNumber">
    <w:name w:val="List Number"/>
    <w:basedOn w:val="Normal"/>
    <w:uiPriority w:val="9"/>
    <w:unhideWhenUsed/>
    <w:qFormat/>
    <w:pPr>
      <w:numPr>
        <w:numId w:val="6"/>
      </w:numPr>
      <w:spacing w:line="480" w:lineRule="auto"/>
      <w:contextualSpacing/>
    </w:pPr>
    <w:rPr>
      <w:rFonts w:asciiTheme="minorHAnsi" w:eastAsiaTheme="minorEastAsia" w:hAnsiTheme="minorHAnsi" w:cstheme="minorBidi"/>
      <w:kern w:val="24"/>
      <w:lang w:val="en-US" w:eastAsia="ja-JP"/>
    </w:rPr>
  </w:style>
  <w:style w:type="paragraph" w:styleId="ListNumber2">
    <w:name w:val="List Number 2"/>
    <w:basedOn w:val="Normal"/>
    <w:uiPriority w:val="99"/>
    <w:semiHidden/>
    <w:unhideWhenUsed/>
    <w:pPr>
      <w:numPr>
        <w:numId w:val="7"/>
      </w:numPr>
      <w:spacing w:line="480" w:lineRule="auto"/>
      <w:ind w:firstLine="0"/>
      <w:contextualSpacing/>
    </w:pPr>
    <w:rPr>
      <w:rFonts w:asciiTheme="minorHAnsi" w:eastAsiaTheme="minorEastAsia" w:hAnsiTheme="minorHAnsi" w:cstheme="minorBidi"/>
      <w:kern w:val="24"/>
      <w:lang w:val="en-US" w:eastAsia="ja-JP"/>
    </w:rPr>
  </w:style>
  <w:style w:type="paragraph" w:styleId="ListNumber3">
    <w:name w:val="List Number 3"/>
    <w:basedOn w:val="Normal"/>
    <w:uiPriority w:val="99"/>
    <w:semiHidden/>
    <w:unhideWhenUsed/>
    <w:pPr>
      <w:numPr>
        <w:numId w:val="8"/>
      </w:numPr>
      <w:spacing w:line="480" w:lineRule="auto"/>
      <w:ind w:firstLine="0"/>
      <w:contextualSpacing/>
    </w:pPr>
    <w:rPr>
      <w:rFonts w:asciiTheme="minorHAnsi" w:eastAsiaTheme="minorEastAsia" w:hAnsiTheme="minorHAnsi" w:cstheme="minorBidi"/>
      <w:kern w:val="24"/>
      <w:lang w:val="en-US" w:eastAsia="ja-JP"/>
    </w:rPr>
  </w:style>
  <w:style w:type="paragraph" w:styleId="ListNumber4">
    <w:name w:val="List Number 4"/>
    <w:basedOn w:val="Normal"/>
    <w:uiPriority w:val="99"/>
    <w:semiHidden/>
    <w:unhideWhenUsed/>
    <w:pPr>
      <w:numPr>
        <w:numId w:val="9"/>
      </w:numPr>
      <w:spacing w:line="480" w:lineRule="auto"/>
      <w:ind w:firstLine="0"/>
      <w:contextualSpacing/>
    </w:pPr>
    <w:rPr>
      <w:rFonts w:asciiTheme="minorHAnsi" w:eastAsiaTheme="minorEastAsia" w:hAnsiTheme="minorHAnsi" w:cstheme="minorBidi"/>
      <w:kern w:val="24"/>
      <w:lang w:val="en-US" w:eastAsia="ja-JP"/>
    </w:rPr>
  </w:style>
  <w:style w:type="paragraph" w:styleId="ListNumber5">
    <w:name w:val="List Number 5"/>
    <w:basedOn w:val="Normal"/>
    <w:uiPriority w:val="99"/>
    <w:semiHidden/>
    <w:unhideWhenUsed/>
    <w:pPr>
      <w:numPr>
        <w:numId w:val="10"/>
      </w:numPr>
      <w:spacing w:line="480" w:lineRule="auto"/>
      <w:ind w:firstLine="0"/>
      <w:contextualSpacing/>
    </w:pPr>
    <w:rPr>
      <w:rFonts w:asciiTheme="minorHAnsi" w:eastAsiaTheme="minorEastAsia" w:hAnsiTheme="minorHAnsi" w:cstheme="minorBidi"/>
      <w:kern w:val="24"/>
      <w:lang w:val="en-US" w:eastAsia="ja-JP"/>
    </w:rPr>
  </w:style>
  <w:style w:type="paragraph" w:styleId="ListParagraph">
    <w:name w:val="List Paragraph"/>
    <w:basedOn w:val="Normal"/>
    <w:uiPriority w:val="34"/>
    <w:unhideWhenUsed/>
    <w:qFormat/>
    <w:pPr>
      <w:spacing w:line="480" w:lineRule="auto"/>
      <w:ind w:left="720"/>
      <w:contextualSpacing/>
    </w:pPr>
    <w:rPr>
      <w:rFonts w:asciiTheme="minorHAnsi" w:eastAsiaTheme="minorEastAsia" w:hAnsiTheme="minorHAnsi" w:cstheme="minorBidi"/>
      <w:kern w:val="24"/>
      <w:lang w:val="en-US" w:eastAsia="ja-JP"/>
    </w:r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ind w:left="1080"/>
    </w:pPr>
    <w:rPr>
      <w:rFonts w:asciiTheme="majorHAnsi" w:eastAsiaTheme="majorEastAsia" w:hAnsiTheme="majorHAnsi" w:cstheme="majorBidi"/>
      <w:kern w:val="24"/>
      <w:lang w:val="en-US" w:eastAsia="ja-JP"/>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spacing w:line="480" w:lineRule="auto"/>
    </w:pPr>
    <w:rPr>
      <w:rFonts w:eastAsiaTheme="minorEastAsia"/>
      <w:kern w:val="24"/>
      <w:lang w:val="en-US" w:eastAsia="ja-JP"/>
    </w:rPr>
  </w:style>
  <w:style w:type="paragraph" w:styleId="NormalIndent">
    <w:name w:val="Normal Indent"/>
    <w:basedOn w:val="Normal"/>
    <w:uiPriority w:val="99"/>
    <w:semiHidden/>
    <w:unhideWhenUsed/>
    <w:pPr>
      <w:spacing w:line="480" w:lineRule="auto"/>
      <w:ind w:left="720"/>
    </w:pPr>
    <w:rPr>
      <w:rFonts w:asciiTheme="minorHAnsi" w:eastAsiaTheme="minorEastAsia" w:hAnsiTheme="minorHAnsi" w:cstheme="minorBidi"/>
      <w:kern w:val="24"/>
      <w:lang w:val="en-US" w:eastAsia="ja-JP"/>
    </w:rPr>
  </w:style>
  <w:style w:type="paragraph" w:styleId="NoteHeading">
    <w:name w:val="Note Heading"/>
    <w:basedOn w:val="Normal"/>
    <w:next w:val="Normal"/>
    <w:link w:val="NoteHeadingChar"/>
    <w:uiPriority w:val="99"/>
    <w:semiHidden/>
    <w:unhideWhenUsed/>
    <w:rPr>
      <w:rFonts w:asciiTheme="minorHAnsi" w:eastAsiaTheme="minorEastAsia" w:hAnsiTheme="minorHAnsi" w:cstheme="minorBidi"/>
      <w:kern w:val="24"/>
      <w:lang w:val="en-US" w:eastAsia="ja-JP"/>
    </w:r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Pr>
      <w:rFonts w:ascii="Consolas" w:eastAsiaTheme="minorEastAsia" w:hAnsi="Consolas" w:cs="Consolas"/>
      <w:kern w:val="24"/>
      <w:sz w:val="21"/>
      <w:szCs w:val="21"/>
      <w:lang w:val="en-US" w:eastAsia="ja-JP"/>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line="480" w:lineRule="auto"/>
      <w:ind w:left="864" w:right="864"/>
      <w:jc w:val="center"/>
    </w:pPr>
    <w:rPr>
      <w:rFonts w:asciiTheme="minorHAnsi" w:eastAsiaTheme="minorEastAsia" w:hAnsiTheme="minorHAnsi" w:cstheme="minorBidi"/>
      <w:i/>
      <w:iCs/>
      <w:color w:val="404040" w:themeColor="text1" w:themeTint="BF"/>
      <w:kern w:val="24"/>
      <w:lang w:val="en-US" w:eastAsia="ja-JP"/>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spacing w:line="480" w:lineRule="auto"/>
    </w:pPr>
    <w:rPr>
      <w:rFonts w:asciiTheme="minorHAnsi" w:eastAsiaTheme="minorEastAsia" w:hAnsiTheme="minorHAnsi" w:cstheme="minorBidi"/>
      <w:kern w:val="24"/>
      <w:lang w:val="en-US" w:eastAsia="ja-JP"/>
    </w:r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ind w:left="4320"/>
    </w:pPr>
    <w:rPr>
      <w:rFonts w:asciiTheme="minorHAnsi" w:eastAsiaTheme="minorEastAsia" w:hAnsiTheme="minorHAnsi" w:cstheme="minorBidi"/>
      <w:kern w:val="24"/>
      <w:lang w:val="en-US" w:eastAsia="ja-JP"/>
    </w:r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spacing w:line="480" w:lineRule="auto"/>
      <w:jc w:val="center"/>
    </w:pPr>
    <w:rPr>
      <w:rFonts w:asciiTheme="minorHAnsi" w:eastAsiaTheme="minorEastAsia" w:hAnsiTheme="minorHAnsi" w:cstheme="minorBidi"/>
      <w:kern w:val="24"/>
      <w:lang w:val="en-US" w:eastAsia="ja-JP"/>
    </w:rPr>
  </w:style>
  <w:style w:type="paragraph" w:styleId="TableofAuthorities">
    <w:name w:val="table of authorities"/>
    <w:basedOn w:val="Normal"/>
    <w:next w:val="Normal"/>
    <w:uiPriority w:val="99"/>
    <w:semiHidden/>
    <w:unhideWhenUsed/>
    <w:pPr>
      <w:spacing w:line="480" w:lineRule="auto"/>
      <w:ind w:left="240"/>
    </w:pPr>
    <w:rPr>
      <w:rFonts w:asciiTheme="minorHAnsi" w:eastAsiaTheme="minorEastAsia" w:hAnsiTheme="minorHAnsi" w:cstheme="minorBidi"/>
      <w:kern w:val="24"/>
      <w:lang w:val="en-US" w:eastAsia="ja-JP"/>
    </w:rPr>
  </w:style>
  <w:style w:type="paragraph" w:styleId="TableofFigures">
    <w:name w:val="table of figures"/>
    <w:basedOn w:val="Normal"/>
    <w:next w:val="Normal"/>
    <w:uiPriority w:val="99"/>
    <w:semiHidden/>
    <w:unhideWhenUsed/>
    <w:pPr>
      <w:spacing w:line="480" w:lineRule="auto"/>
    </w:pPr>
    <w:rPr>
      <w:rFonts w:asciiTheme="minorHAnsi" w:eastAsiaTheme="minorEastAsia" w:hAnsiTheme="minorHAnsi" w:cstheme="minorBidi"/>
      <w:kern w:val="24"/>
      <w:lang w:val="en-US" w:eastAsia="ja-JP"/>
    </w:rPr>
  </w:style>
  <w:style w:type="paragraph" w:styleId="TOAHeading">
    <w:name w:val="toa heading"/>
    <w:basedOn w:val="Normal"/>
    <w:next w:val="Normal"/>
    <w:uiPriority w:val="99"/>
    <w:semiHidden/>
    <w:unhideWhenUsed/>
    <w:pPr>
      <w:spacing w:before="120" w:line="480" w:lineRule="auto"/>
    </w:pPr>
    <w:rPr>
      <w:rFonts w:asciiTheme="majorHAnsi" w:eastAsiaTheme="majorEastAsia" w:hAnsiTheme="majorHAnsi" w:cstheme="majorBidi"/>
      <w:b/>
      <w:bCs/>
      <w:kern w:val="24"/>
      <w:lang w:val="en-US" w:eastAsia="ja-JP"/>
    </w:rPr>
  </w:style>
  <w:style w:type="paragraph" w:styleId="TOC4">
    <w:name w:val="toc 4"/>
    <w:basedOn w:val="Normal"/>
    <w:next w:val="Normal"/>
    <w:autoRedefine/>
    <w:uiPriority w:val="39"/>
    <w:semiHidden/>
    <w:unhideWhenUsed/>
    <w:pPr>
      <w:spacing w:after="100" w:line="480" w:lineRule="auto"/>
      <w:ind w:left="720"/>
    </w:pPr>
    <w:rPr>
      <w:rFonts w:asciiTheme="minorHAnsi" w:eastAsiaTheme="minorEastAsia" w:hAnsiTheme="minorHAnsi" w:cstheme="minorBidi"/>
      <w:kern w:val="24"/>
      <w:lang w:val="en-US" w:eastAsia="ja-JP"/>
    </w:rPr>
  </w:style>
  <w:style w:type="paragraph" w:styleId="TOC5">
    <w:name w:val="toc 5"/>
    <w:basedOn w:val="Normal"/>
    <w:next w:val="Normal"/>
    <w:autoRedefine/>
    <w:uiPriority w:val="39"/>
    <w:semiHidden/>
    <w:unhideWhenUsed/>
    <w:pPr>
      <w:spacing w:after="100" w:line="480" w:lineRule="auto"/>
      <w:ind w:left="960"/>
    </w:pPr>
    <w:rPr>
      <w:rFonts w:asciiTheme="minorHAnsi" w:eastAsiaTheme="minorEastAsia" w:hAnsiTheme="minorHAnsi" w:cstheme="minorBidi"/>
      <w:kern w:val="24"/>
      <w:lang w:val="en-US" w:eastAsia="ja-JP"/>
    </w:rPr>
  </w:style>
  <w:style w:type="paragraph" w:styleId="TOC6">
    <w:name w:val="toc 6"/>
    <w:basedOn w:val="Normal"/>
    <w:next w:val="Normal"/>
    <w:autoRedefine/>
    <w:uiPriority w:val="39"/>
    <w:semiHidden/>
    <w:unhideWhenUsed/>
    <w:pPr>
      <w:spacing w:after="100" w:line="480" w:lineRule="auto"/>
      <w:ind w:left="1200"/>
    </w:pPr>
    <w:rPr>
      <w:rFonts w:asciiTheme="minorHAnsi" w:eastAsiaTheme="minorEastAsia" w:hAnsiTheme="minorHAnsi" w:cstheme="minorBidi"/>
      <w:kern w:val="24"/>
      <w:lang w:val="en-US" w:eastAsia="ja-JP"/>
    </w:rPr>
  </w:style>
  <w:style w:type="paragraph" w:styleId="TOC7">
    <w:name w:val="toc 7"/>
    <w:basedOn w:val="Normal"/>
    <w:next w:val="Normal"/>
    <w:autoRedefine/>
    <w:uiPriority w:val="39"/>
    <w:semiHidden/>
    <w:unhideWhenUsed/>
    <w:pPr>
      <w:spacing w:after="100" w:line="480" w:lineRule="auto"/>
      <w:ind w:left="1440"/>
    </w:pPr>
    <w:rPr>
      <w:rFonts w:asciiTheme="minorHAnsi" w:eastAsiaTheme="minorEastAsia" w:hAnsiTheme="minorHAnsi" w:cstheme="minorBidi"/>
      <w:kern w:val="24"/>
      <w:lang w:val="en-US" w:eastAsia="ja-JP"/>
    </w:rPr>
  </w:style>
  <w:style w:type="paragraph" w:styleId="TOC8">
    <w:name w:val="toc 8"/>
    <w:basedOn w:val="Normal"/>
    <w:next w:val="Normal"/>
    <w:autoRedefine/>
    <w:uiPriority w:val="39"/>
    <w:semiHidden/>
    <w:unhideWhenUsed/>
    <w:pPr>
      <w:spacing w:after="100" w:line="480" w:lineRule="auto"/>
      <w:ind w:left="1680"/>
    </w:pPr>
    <w:rPr>
      <w:rFonts w:asciiTheme="minorHAnsi" w:eastAsiaTheme="minorEastAsia" w:hAnsiTheme="minorHAnsi" w:cstheme="minorBidi"/>
      <w:kern w:val="24"/>
      <w:lang w:val="en-US" w:eastAsia="ja-JP"/>
    </w:rPr>
  </w:style>
  <w:style w:type="paragraph" w:styleId="TOC9">
    <w:name w:val="toc 9"/>
    <w:basedOn w:val="Normal"/>
    <w:next w:val="Normal"/>
    <w:autoRedefine/>
    <w:uiPriority w:val="39"/>
    <w:semiHidden/>
    <w:unhideWhenUsed/>
    <w:pPr>
      <w:spacing w:after="100" w:line="480" w:lineRule="auto"/>
      <w:ind w:left="1920"/>
    </w:pPr>
    <w:rPr>
      <w:rFonts w:asciiTheme="minorHAnsi" w:eastAsiaTheme="minorEastAsia" w:hAnsiTheme="minorHAnsi" w:cstheme="minorBidi"/>
      <w:kern w:val="24"/>
      <w:lang w:val="en-US" w:eastAsia="ja-JP"/>
    </w:r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line="480" w:lineRule="auto"/>
      <w:contextualSpacing/>
    </w:pPr>
    <w:rPr>
      <w:rFonts w:asciiTheme="minorHAnsi" w:eastAsiaTheme="minorEastAsia" w:hAnsiTheme="minorHAnsi" w:cstheme="minorBidi"/>
      <w:kern w:val="24"/>
      <w:lang w:val="en-US" w:eastAsia="ja-JP"/>
    </w:r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line="480" w:lineRule="auto"/>
      <w:ind w:firstLine="720"/>
    </w:pPr>
    <w:rPr>
      <w:rFonts w:asciiTheme="minorHAnsi" w:eastAsiaTheme="minorEastAsia" w:hAnsiTheme="minorHAnsi" w:cstheme="minorBidi"/>
      <w:kern w:val="24"/>
      <w:lang w:val="en-US" w:eastAsia="ja-JP"/>
    </w:rPr>
  </w:style>
  <w:style w:type="paragraph" w:styleId="TOC2">
    <w:name w:val="toc 2"/>
    <w:basedOn w:val="Normal"/>
    <w:next w:val="Normal"/>
    <w:autoRedefine/>
    <w:uiPriority w:val="39"/>
    <w:unhideWhenUsed/>
    <w:pPr>
      <w:spacing w:after="100" w:line="480" w:lineRule="auto"/>
      <w:ind w:left="240" w:firstLine="720"/>
    </w:pPr>
    <w:rPr>
      <w:rFonts w:asciiTheme="minorHAnsi" w:eastAsiaTheme="minorEastAsia" w:hAnsiTheme="minorHAnsi" w:cstheme="minorBidi"/>
      <w:kern w:val="24"/>
      <w:lang w:val="en-US" w:eastAsia="ja-JP"/>
    </w:rPr>
  </w:style>
  <w:style w:type="paragraph" w:styleId="TOC3">
    <w:name w:val="toc 3"/>
    <w:basedOn w:val="Normal"/>
    <w:next w:val="Normal"/>
    <w:autoRedefine/>
    <w:uiPriority w:val="39"/>
    <w:unhideWhenUsed/>
    <w:pPr>
      <w:spacing w:after="100" w:line="480" w:lineRule="auto"/>
      <w:ind w:left="480" w:firstLine="720"/>
    </w:pPr>
    <w:rPr>
      <w:rFonts w:asciiTheme="minorHAnsi" w:eastAsiaTheme="minorEastAsia" w:hAnsiTheme="minorHAnsi" w:cstheme="minorBidi"/>
      <w:kern w:val="24"/>
      <w:lang w:val="en-US" w:eastAsia="ja-JP"/>
    </w:rPr>
  </w:style>
  <w:style w:type="character" w:styleId="Hyperlink">
    <w:name w:val="Hyperlink"/>
    <w:basedOn w:val="DefaultParagraphFont"/>
    <w:uiPriority w:val="99"/>
    <w:unhideWhenUsed/>
    <w:rPr>
      <w:color w:val="5F5F5F" w:themeColor="hyperlink"/>
      <w:u w:val="single"/>
    </w:rPr>
  </w:style>
  <w:style w:type="character" w:styleId="UnresolvedMention">
    <w:name w:val="Unresolved Mention"/>
    <w:basedOn w:val="DefaultParagraphFont"/>
    <w:uiPriority w:val="99"/>
    <w:semiHidden/>
    <w:unhideWhenUsed/>
    <w:rsid w:val="002776FD"/>
    <w:rPr>
      <w:color w:val="605E5C"/>
      <w:shd w:val="clear" w:color="auto" w:fill="E1DFDD"/>
    </w:rPr>
  </w:style>
  <w:style w:type="character" w:styleId="FollowedHyperlink">
    <w:name w:val="FollowedHyperlink"/>
    <w:basedOn w:val="DefaultParagraphFont"/>
    <w:uiPriority w:val="99"/>
    <w:semiHidden/>
    <w:unhideWhenUsed/>
    <w:rsid w:val="00C66F04"/>
    <w:rPr>
      <w:color w:val="91919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199569">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00945021">
      <w:bodyDiv w:val="1"/>
      <w:marLeft w:val="0"/>
      <w:marRight w:val="0"/>
      <w:marTop w:val="0"/>
      <w:marBottom w:val="0"/>
      <w:divBdr>
        <w:top w:val="none" w:sz="0" w:space="0" w:color="auto"/>
        <w:left w:val="none" w:sz="0" w:space="0" w:color="auto"/>
        <w:bottom w:val="none" w:sz="0" w:space="0" w:color="auto"/>
        <w:right w:val="none" w:sz="0" w:space="0" w:color="auto"/>
      </w:divBdr>
    </w:div>
    <w:div w:id="22232847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63810584">
      <w:bodyDiv w:val="1"/>
      <w:marLeft w:val="0"/>
      <w:marRight w:val="0"/>
      <w:marTop w:val="0"/>
      <w:marBottom w:val="0"/>
      <w:divBdr>
        <w:top w:val="none" w:sz="0" w:space="0" w:color="auto"/>
        <w:left w:val="none" w:sz="0" w:space="0" w:color="auto"/>
        <w:bottom w:val="none" w:sz="0" w:space="0" w:color="auto"/>
        <w:right w:val="none" w:sz="0" w:space="0" w:color="auto"/>
      </w:divBdr>
    </w:div>
    <w:div w:id="264777729">
      <w:bodyDiv w:val="1"/>
      <w:marLeft w:val="0"/>
      <w:marRight w:val="0"/>
      <w:marTop w:val="0"/>
      <w:marBottom w:val="0"/>
      <w:divBdr>
        <w:top w:val="none" w:sz="0" w:space="0" w:color="auto"/>
        <w:left w:val="none" w:sz="0" w:space="0" w:color="auto"/>
        <w:bottom w:val="none" w:sz="0" w:space="0" w:color="auto"/>
        <w:right w:val="none" w:sz="0" w:space="0" w:color="auto"/>
      </w:divBdr>
    </w:div>
    <w:div w:id="290988479">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73789731">
      <w:bodyDiv w:val="1"/>
      <w:marLeft w:val="0"/>
      <w:marRight w:val="0"/>
      <w:marTop w:val="0"/>
      <w:marBottom w:val="0"/>
      <w:divBdr>
        <w:top w:val="none" w:sz="0" w:space="0" w:color="auto"/>
        <w:left w:val="none" w:sz="0" w:space="0" w:color="auto"/>
        <w:bottom w:val="none" w:sz="0" w:space="0" w:color="auto"/>
        <w:right w:val="none" w:sz="0" w:space="0" w:color="auto"/>
      </w:divBdr>
    </w:div>
    <w:div w:id="501049770">
      <w:bodyDiv w:val="1"/>
      <w:marLeft w:val="0"/>
      <w:marRight w:val="0"/>
      <w:marTop w:val="0"/>
      <w:marBottom w:val="0"/>
      <w:divBdr>
        <w:top w:val="none" w:sz="0" w:space="0" w:color="auto"/>
        <w:left w:val="none" w:sz="0" w:space="0" w:color="auto"/>
        <w:bottom w:val="none" w:sz="0" w:space="0" w:color="auto"/>
        <w:right w:val="none" w:sz="0" w:space="0" w:color="auto"/>
      </w:divBdr>
    </w:div>
    <w:div w:id="535118074">
      <w:bodyDiv w:val="1"/>
      <w:marLeft w:val="0"/>
      <w:marRight w:val="0"/>
      <w:marTop w:val="0"/>
      <w:marBottom w:val="0"/>
      <w:divBdr>
        <w:top w:val="none" w:sz="0" w:space="0" w:color="auto"/>
        <w:left w:val="none" w:sz="0" w:space="0" w:color="auto"/>
        <w:bottom w:val="none" w:sz="0" w:space="0" w:color="auto"/>
        <w:right w:val="none" w:sz="0" w:space="0" w:color="auto"/>
      </w:divBdr>
    </w:div>
    <w:div w:id="538587253">
      <w:bodyDiv w:val="1"/>
      <w:marLeft w:val="0"/>
      <w:marRight w:val="0"/>
      <w:marTop w:val="0"/>
      <w:marBottom w:val="0"/>
      <w:divBdr>
        <w:top w:val="none" w:sz="0" w:space="0" w:color="auto"/>
        <w:left w:val="none" w:sz="0" w:space="0" w:color="auto"/>
        <w:bottom w:val="none" w:sz="0" w:space="0" w:color="auto"/>
        <w:right w:val="none" w:sz="0" w:space="0" w:color="auto"/>
      </w:divBdr>
    </w:div>
    <w:div w:id="59574610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02874069">
      <w:bodyDiv w:val="1"/>
      <w:marLeft w:val="0"/>
      <w:marRight w:val="0"/>
      <w:marTop w:val="0"/>
      <w:marBottom w:val="0"/>
      <w:divBdr>
        <w:top w:val="none" w:sz="0" w:space="0" w:color="auto"/>
        <w:left w:val="none" w:sz="0" w:space="0" w:color="auto"/>
        <w:bottom w:val="none" w:sz="0" w:space="0" w:color="auto"/>
        <w:right w:val="none" w:sz="0" w:space="0" w:color="auto"/>
      </w:divBdr>
    </w:div>
    <w:div w:id="706763594">
      <w:bodyDiv w:val="1"/>
      <w:marLeft w:val="0"/>
      <w:marRight w:val="0"/>
      <w:marTop w:val="0"/>
      <w:marBottom w:val="0"/>
      <w:divBdr>
        <w:top w:val="none" w:sz="0" w:space="0" w:color="auto"/>
        <w:left w:val="none" w:sz="0" w:space="0" w:color="auto"/>
        <w:bottom w:val="none" w:sz="0" w:space="0" w:color="auto"/>
        <w:right w:val="none" w:sz="0" w:space="0" w:color="auto"/>
      </w:divBdr>
    </w:div>
    <w:div w:id="707873514">
      <w:bodyDiv w:val="1"/>
      <w:marLeft w:val="0"/>
      <w:marRight w:val="0"/>
      <w:marTop w:val="0"/>
      <w:marBottom w:val="0"/>
      <w:divBdr>
        <w:top w:val="none" w:sz="0" w:space="0" w:color="auto"/>
        <w:left w:val="none" w:sz="0" w:space="0" w:color="auto"/>
        <w:bottom w:val="none" w:sz="0" w:space="0" w:color="auto"/>
        <w:right w:val="none" w:sz="0" w:space="0" w:color="auto"/>
      </w:divBdr>
    </w:div>
    <w:div w:id="720859133">
      <w:bodyDiv w:val="1"/>
      <w:marLeft w:val="0"/>
      <w:marRight w:val="0"/>
      <w:marTop w:val="0"/>
      <w:marBottom w:val="0"/>
      <w:divBdr>
        <w:top w:val="none" w:sz="0" w:space="0" w:color="auto"/>
        <w:left w:val="none" w:sz="0" w:space="0" w:color="auto"/>
        <w:bottom w:val="none" w:sz="0" w:space="0" w:color="auto"/>
        <w:right w:val="none" w:sz="0" w:space="0" w:color="auto"/>
      </w:divBdr>
    </w:div>
    <w:div w:id="748693796">
      <w:bodyDiv w:val="1"/>
      <w:marLeft w:val="0"/>
      <w:marRight w:val="0"/>
      <w:marTop w:val="0"/>
      <w:marBottom w:val="0"/>
      <w:divBdr>
        <w:top w:val="none" w:sz="0" w:space="0" w:color="auto"/>
        <w:left w:val="none" w:sz="0" w:space="0" w:color="auto"/>
        <w:bottom w:val="none" w:sz="0" w:space="0" w:color="auto"/>
        <w:right w:val="none" w:sz="0" w:space="0" w:color="auto"/>
      </w:divBdr>
    </w:div>
    <w:div w:id="775910457">
      <w:bodyDiv w:val="1"/>
      <w:marLeft w:val="0"/>
      <w:marRight w:val="0"/>
      <w:marTop w:val="0"/>
      <w:marBottom w:val="0"/>
      <w:divBdr>
        <w:top w:val="none" w:sz="0" w:space="0" w:color="auto"/>
        <w:left w:val="none" w:sz="0" w:space="0" w:color="auto"/>
        <w:bottom w:val="none" w:sz="0" w:space="0" w:color="auto"/>
        <w:right w:val="none" w:sz="0" w:space="0" w:color="auto"/>
      </w:divBdr>
    </w:div>
    <w:div w:id="778644041">
      <w:bodyDiv w:val="1"/>
      <w:marLeft w:val="0"/>
      <w:marRight w:val="0"/>
      <w:marTop w:val="0"/>
      <w:marBottom w:val="0"/>
      <w:divBdr>
        <w:top w:val="none" w:sz="0" w:space="0" w:color="auto"/>
        <w:left w:val="none" w:sz="0" w:space="0" w:color="auto"/>
        <w:bottom w:val="none" w:sz="0" w:space="0" w:color="auto"/>
        <w:right w:val="none" w:sz="0" w:space="0" w:color="auto"/>
      </w:divBdr>
    </w:div>
    <w:div w:id="853810502">
      <w:bodyDiv w:val="1"/>
      <w:marLeft w:val="0"/>
      <w:marRight w:val="0"/>
      <w:marTop w:val="0"/>
      <w:marBottom w:val="0"/>
      <w:divBdr>
        <w:top w:val="none" w:sz="0" w:space="0" w:color="auto"/>
        <w:left w:val="none" w:sz="0" w:space="0" w:color="auto"/>
        <w:bottom w:val="none" w:sz="0" w:space="0" w:color="auto"/>
        <w:right w:val="none" w:sz="0" w:space="0" w:color="auto"/>
      </w:divBdr>
    </w:div>
    <w:div w:id="902301288">
      <w:bodyDiv w:val="1"/>
      <w:marLeft w:val="0"/>
      <w:marRight w:val="0"/>
      <w:marTop w:val="0"/>
      <w:marBottom w:val="0"/>
      <w:divBdr>
        <w:top w:val="none" w:sz="0" w:space="0" w:color="auto"/>
        <w:left w:val="none" w:sz="0" w:space="0" w:color="auto"/>
        <w:bottom w:val="none" w:sz="0" w:space="0" w:color="auto"/>
        <w:right w:val="none" w:sz="0" w:space="0" w:color="auto"/>
      </w:divBdr>
    </w:div>
    <w:div w:id="905845117">
      <w:bodyDiv w:val="1"/>
      <w:marLeft w:val="0"/>
      <w:marRight w:val="0"/>
      <w:marTop w:val="0"/>
      <w:marBottom w:val="0"/>
      <w:divBdr>
        <w:top w:val="none" w:sz="0" w:space="0" w:color="auto"/>
        <w:left w:val="none" w:sz="0" w:space="0" w:color="auto"/>
        <w:bottom w:val="none" w:sz="0" w:space="0" w:color="auto"/>
        <w:right w:val="none" w:sz="0" w:space="0" w:color="auto"/>
      </w:divBdr>
    </w:div>
    <w:div w:id="937447704">
      <w:bodyDiv w:val="1"/>
      <w:marLeft w:val="0"/>
      <w:marRight w:val="0"/>
      <w:marTop w:val="0"/>
      <w:marBottom w:val="0"/>
      <w:divBdr>
        <w:top w:val="none" w:sz="0" w:space="0" w:color="auto"/>
        <w:left w:val="none" w:sz="0" w:space="0" w:color="auto"/>
        <w:bottom w:val="none" w:sz="0" w:space="0" w:color="auto"/>
        <w:right w:val="none" w:sz="0" w:space="0" w:color="auto"/>
      </w:divBdr>
    </w:div>
    <w:div w:id="937981104">
      <w:bodyDiv w:val="1"/>
      <w:marLeft w:val="0"/>
      <w:marRight w:val="0"/>
      <w:marTop w:val="0"/>
      <w:marBottom w:val="0"/>
      <w:divBdr>
        <w:top w:val="none" w:sz="0" w:space="0" w:color="auto"/>
        <w:left w:val="none" w:sz="0" w:space="0" w:color="auto"/>
        <w:bottom w:val="none" w:sz="0" w:space="0" w:color="auto"/>
        <w:right w:val="none" w:sz="0" w:space="0" w:color="auto"/>
      </w:divBdr>
    </w:div>
    <w:div w:id="948320077">
      <w:bodyDiv w:val="1"/>
      <w:marLeft w:val="0"/>
      <w:marRight w:val="0"/>
      <w:marTop w:val="0"/>
      <w:marBottom w:val="0"/>
      <w:divBdr>
        <w:top w:val="none" w:sz="0" w:space="0" w:color="auto"/>
        <w:left w:val="none" w:sz="0" w:space="0" w:color="auto"/>
        <w:bottom w:val="none" w:sz="0" w:space="0" w:color="auto"/>
        <w:right w:val="none" w:sz="0" w:space="0" w:color="auto"/>
      </w:divBdr>
    </w:div>
    <w:div w:id="951129588">
      <w:bodyDiv w:val="1"/>
      <w:marLeft w:val="0"/>
      <w:marRight w:val="0"/>
      <w:marTop w:val="0"/>
      <w:marBottom w:val="0"/>
      <w:divBdr>
        <w:top w:val="none" w:sz="0" w:space="0" w:color="auto"/>
        <w:left w:val="none" w:sz="0" w:space="0" w:color="auto"/>
        <w:bottom w:val="none" w:sz="0" w:space="0" w:color="auto"/>
        <w:right w:val="none" w:sz="0" w:space="0" w:color="auto"/>
      </w:divBdr>
    </w:div>
    <w:div w:id="973674730">
      <w:bodyDiv w:val="1"/>
      <w:marLeft w:val="0"/>
      <w:marRight w:val="0"/>
      <w:marTop w:val="0"/>
      <w:marBottom w:val="0"/>
      <w:divBdr>
        <w:top w:val="none" w:sz="0" w:space="0" w:color="auto"/>
        <w:left w:val="none" w:sz="0" w:space="0" w:color="auto"/>
        <w:bottom w:val="none" w:sz="0" w:space="0" w:color="auto"/>
        <w:right w:val="none" w:sz="0" w:space="0" w:color="auto"/>
      </w:divBdr>
    </w:div>
    <w:div w:id="984772188">
      <w:bodyDiv w:val="1"/>
      <w:marLeft w:val="0"/>
      <w:marRight w:val="0"/>
      <w:marTop w:val="0"/>
      <w:marBottom w:val="0"/>
      <w:divBdr>
        <w:top w:val="none" w:sz="0" w:space="0" w:color="auto"/>
        <w:left w:val="none" w:sz="0" w:space="0" w:color="auto"/>
        <w:bottom w:val="none" w:sz="0" w:space="0" w:color="auto"/>
        <w:right w:val="none" w:sz="0" w:space="0" w:color="auto"/>
      </w:divBdr>
    </w:div>
    <w:div w:id="999774616">
      <w:bodyDiv w:val="1"/>
      <w:marLeft w:val="0"/>
      <w:marRight w:val="0"/>
      <w:marTop w:val="0"/>
      <w:marBottom w:val="0"/>
      <w:divBdr>
        <w:top w:val="none" w:sz="0" w:space="0" w:color="auto"/>
        <w:left w:val="none" w:sz="0" w:space="0" w:color="auto"/>
        <w:bottom w:val="none" w:sz="0" w:space="0" w:color="auto"/>
        <w:right w:val="none" w:sz="0" w:space="0" w:color="auto"/>
      </w:divBdr>
    </w:div>
    <w:div w:id="1023287743">
      <w:bodyDiv w:val="1"/>
      <w:marLeft w:val="0"/>
      <w:marRight w:val="0"/>
      <w:marTop w:val="0"/>
      <w:marBottom w:val="0"/>
      <w:divBdr>
        <w:top w:val="none" w:sz="0" w:space="0" w:color="auto"/>
        <w:left w:val="none" w:sz="0" w:space="0" w:color="auto"/>
        <w:bottom w:val="none" w:sz="0" w:space="0" w:color="auto"/>
        <w:right w:val="none" w:sz="0" w:space="0" w:color="auto"/>
      </w:divBdr>
    </w:div>
    <w:div w:id="1026561492">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59942258">
      <w:bodyDiv w:val="1"/>
      <w:marLeft w:val="0"/>
      <w:marRight w:val="0"/>
      <w:marTop w:val="0"/>
      <w:marBottom w:val="0"/>
      <w:divBdr>
        <w:top w:val="none" w:sz="0" w:space="0" w:color="auto"/>
        <w:left w:val="none" w:sz="0" w:space="0" w:color="auto"/>
        <w:bottom w:val="none" w:sz="0" w:space="0" w:color="auto"/>
        <w:right w:val="none" w:sz="0" w:space="0" w:color="auto"/>
      </w:divBdr>
    </w:div>
    <w:div w:id="1080831215">
      <w:bodyDiv w:val="1"/>
      <w:marLeft w:val="0"/>
      <w:marRight w:val="0"/>
      <w:marTop w:val="0"/>
      <w:marBottom w:val="0"/>
      <w:divBdr>
        <w:top w:val="none" w:sz="0" w:space="0" w:color="auto"/>
        <w:left w:val="none" w:sz="0" w:space="0" w:color="auto"/>
        <w:bottom w:val="none" w:sz="0" w:space="0" w:color="auto"/>
        <w:right w:val="none" w:sz="0" w:space="0" w:color="auto"/>
      </w:divBdr>
    </w:div>
    <w:div w:id="1095134972">
      <w:bodyDiv w:val="1"/>
      <w:marLeft w:val="0"/>
      <w:marRight w:val="0"/>
      <w:marTop w:val="0"/>
      <w:marBottom w:val="0"/>
      <w:divBdr>
        <w:top w:val="none" w:sz="0" w:space="0" w:color="auto"/>
        <w:left w:val="none" w:sz="0" w:space="0" w:color="auto"/>
        <w:bottom w:val="none" w:sz="0" w:space="0" w:color="auto"/>
        <w:right w:val="none" w:sz="0" w:space="0" w:color="auto"/>
      </w:divBdr>
    </w:div>
    <w:div w:id="1124494917">
      <w:bodyDiv w:val="1"/>
      <w:marLeft w:val="0"/>
      <w:marRight w:val="0"/>
      <w:marTop w:val="0"/>
      <w:marBottom w:val="0"/>
      <w:divBdr>
        <w:top w:val="none" w:sz="0" w:space="0" w:color="auto"/>
        <w:left w:val="none" w:sz="0" w:space="0" w:color="auto"/>
        <w:bottom w:val="none" w:sz="0" w:space="0" w:color="auto"/>
        <w:right w:val="none" w:sz="0" w:space="0" w:color="auto"/>
      </w:divBdr>
    </w:div>
    <w:div w:id="1158375447">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191333783">
      <w:bodyDiv w:val="1"/>
      <w:marLeft w:val="0"/>
      <w:marRight w:val="0"/>
      <w:marTop w:val="0"/>
      <w:marBottom w:val="0"/>
      <w:divBdr>
        <w:top w:val="none" w:sz="0" w:space="0" w:color="auto"/>
        <w:left w:val="none" w:sz="0" w:space="0" w:color="auto"/>
        <w:bottom w:val="none" w:sz="0" w:space="0" w:color="auto"/>
        <w:right w:val="none" w:sz="0" w:space="0" w:color="auto"/>
      </w:divBdr>
    </w:div>
    <w:div w:id="1248996934">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16648089">
      <w:bodyDiv w:val="1"/>
      <w:marLeft w:val="0"/>
      <w:marRight w:val="0"/>
      <w:marTop w:val="0"/>
      <w:marBottom w:val="0"/>
      <w:divBdr>
        <w:top w:val="none" w:sz="0" w:space="0" w:color="auto"/>
        <w:left w:val="none" w:sz="0" w:space="0" w:color="auto"/>
        <w:bottom w:val="none" w:sz="0" w:space="0" w:color="auto"/>
        <w:right w:val="none" w:sz="0" w:space="0" w:color="auto"/>
      </w:divBdr>
    </w:div>
    <w:div w:id="1346444278">
      <w:bodyDiv w:val="1"/>
      <w:marLeft w:val="0"/>
      <w:marRight w:val="0"/>
      <w:marTop w:val="0"/>
      <w:marBottom w:val="0"/>
      <w:divBdr>
        <w:top w:val="none" w:sz="0" w:space="0" w:color="auto"/>
        <w:left w:val="none" w:sz="0" w:space="0" w:color="auto"/>
        <w:bottom w:val="none" w:sz="0" w:space="0" w:color="auto"/>
        <w:right w:val="none" w:sz="0" w:space="0" w:color="auto"/>
      </w:divBdr>
    </w:div>
    <w:div w:id="1367756972">
      <w:bodyDiv w:val="1"/>
      <w:marLeft w:val="0"/>
      <w:marRight w:val="0"/>
      <w:marTop w:val="0"/>
      <w:marBottom w:val="0"/>
      <w:divBdr>
        <w:top w:val="none" w:sz="0" w:space="0" w:color="auto"/>
        <w:left w:val="none" w:sz="0" w:space="0" w:color="auto"/>
        <w:bottom w:val="none" w:sz="0" w:space="0" w:color="auto"/>
        <w:right w:val="none" w:sz="0" w:space="0" w:color="auto"/>
      </w:divBdr>
    </w:div>
    <w:div w:id="1381636805">
      <w:bodyDiv w:val="1"/>
      <w:marLeft w:val="0"/>
      <w:marRight w:val="0"/>
      <w:marTop w:val="0"/>
      <w:marBottom w:val="0"/>
      <w:divBdr>
        <w:top w:val="none" w:sz="0" w:space="0" w:color="auto"/>
        <w:left w:val="none" w:sz="0" w:space="0" w:color="auto"/>
        <w:bottom w:val="none" w:sz="0" w:space="0" w:color="auto"/>
        <w:right w:val="none" w:sz="0" w:space="0" w:color="auto"/>
      </w:divBdr>
    </w:div>
    <w:div w:id="1385177234">
      <w:bodyDiv w:val="1"/>
      <w:marLeft w:val="0"/>
      <w:marRight w:val="0"/>
      <w:marTop w:val="0"/>
      <w:marBottom w:val="0"/>
      <w:divBdr>
        <w:top w:val="none" w:sz="0" w:space="0" w:color="auto"/>
        <w:left w:val="none" w:sz="0" w:space="0" w:color="auto"/>
        <w:bottom w:val="none" w:sz="0" w:space="0" w:color="auto"/>
        <w:right w:val="none" w:sz="0" w:space="0" w:color="auto"/>
      </w:divBdr>
    </w:div>
    <w:div w:id="1386179139">
      <w:bodyDiv w:val="1"/>
      <w:marLeft w:val="0"/>
      <w:marRight w:val="0"/>
      <w:marTop w:val="0"/>
      <w:marBottom w:val="0"/>
      <w:divBdr>
        <w:top w:val="none" w:sz="0" w:space="0" w:color="auto"/>
        <w:left w:val="none" w:sz="0" w:space="0" w:color="auto"/>
        <w:bottom w:val="none" w:sz="0" w:space="0" w:color="auto"/>
        <w:right w:val="none" w:sz="0" w:space="0" w:color="auto"/>
      </w:divBdr>
    </w:div>
    <w:div w:id="1400055363">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28387445">
      <w:bodyDiv w:val="1"/>
      <w:marLeft w:val="0"/>
      <w:marRight w:val="0"/>
      <w:marTop w:val="0"/>
      <w:marBottom w:val="0"/>
      <w:divBdr>
        <w:top w:val="none" w:sz="0" w:space="0" w:color="auto"/>
        <w:left w:val="none" w:sz="0" w:space="0" w:color="auto"/>
        <w:bottom w:val="none" w:sz="0" w:space="0" w:color="auto"/>
        <w:right w:val="none" w:sz="0" w:space="0" w:color="auto"/>
      </w:divBdr>
    </w:div>
    <w:div w:id="1462534077">
      <w:bodyDiv w:val="1"/>
      <w:marLeft w:val="0"/>
      <w:marRight w:val="0"/>
      <w:marTop w:val="0"/>
      <w:marBottom w:val="0"/>
      <w:divBdr>
        <w:top w:val="none" w:sz="0" w:space="0" w:color="auto"/>
        <w:left w:val="none" w:sz="0" w:space="0" w:color="auto"/>
        <w:bottom w:val="none" w:sz="0" w:space="0" w:color="auto"/>
        <w:right w:val="none" w:sz="0" w:space="0" w:color="auto"/>
      </w:divBdr>
    </w:div>
    <w:div w:id="1464036675">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82313629">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18695549">
      <w:bodyDiv w:val="1"/>
      <w:marLeft w:val="0"/>
      <w:marRight w:val="0"/>
      <w:marTop w:val="0"/>
      <w:marBottom w:val="0"/>
      <w:divBdr>
        <w:top w:val="none" w:sz="0" w:space="0" w:color="auto"/>
        <w:left w:val="none" w:sz="0" w:space="0" w:color="auto"/>
        <w:bottom w:val="none" w:sz="0" w:space="0" w:color="auto"/>
        <w:right w:val="none" w:sz="0" w:space="0" w:color="auto"/>
      </w:divBdr>
    </w:div>
    <w:div w:id="1521817837">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53027644">
      <w:bodyDiv w:val="1"/>
      <w:marLeft w:val="0"/>
      <w:marRight w:val="0"/>
      <w:marTop w:val="0"/>
      <w:marBottom w:val="0"/>
      <w:divBdr>
        <w:top w:val="none" w:sz="0" w:space="0" w:color="auto"/>
        <w:left w:val="none" w:sz="0" w:space="0" w:color="auto"/>
        <w:bottom w:val="none" w:sz="0" w:space="0" w:color="auto"/>
        <w:right w:val="none" w:sz="0" w:space="0" w:color="auto"/>
      </w:divBdr>
    </w:div>
    <w:div w:id="1657299909">
      <w:bodyDiv w:val="1"/>
      <w:marLeft w:val="0"/>
      <w:marRight w:val="0"/>
      <w:marTop w:val="0"/>
      <w:marBottom w:val="0"/>
      <w:divBdr>
        <w:top w:val="none" w:sz="0" w:space="0" w:color="auto"/>
        <w:left w:val="none" w:sz="0" w:space="0" w:color="auto"/>
        <w:bottom w:val="none" w:sz="0" w:space="0" w:color="auto"/>
        <w:right w:val="none" w:sz="0" w:space="0" w:color="auto"/>
      </w:divBdr>
    </w:div>
    <w:div w:id="1710492134">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00049817">
      <w:bodyDiv w:val="1"/>
      <w:marLeft w:val="0"/>
      <w:marRight w:val="0"/>
      <w:marTop w:val="0"/>
      <w:marBottom w:val="0"/>
      <w:divBdr>
        <w:top w:val="none" w:sz="0" w:space="0" w:color="auto"/>
        <w:left w:val="none" w:sz="0" w:space="0" w:color="auto"/>
        <w:bottom w:val="none" w:sz="0" w:space="0" w:color="auto"/>
        <w:right w:val="none" w:sz="0" w:space="0" w:color="auto"/>
      </w:divBdr>
    </w:div>
    <w:div w:id="1923828828">
      <w:bodyDiv w:val="1"/>
      <w:marLeft w:val="0"/>
      <w:marRight w:val="0"/>
      <w:marTop w:val="0"/>
      <w:marBottom w:val="0"/>
      <w:divBdr>
        <w:top w:val="none" w:sz="0" w:space="0" w:color="auto"/>
        <w:left w:val="none" w:sz="0" w:space="0" w:color="auto"/>
        <w:bottom w:val="none" w:sz="0" w:space="0" w:color="auto"/>
        <w:right w:val="none" w:sz="0" w:space="0" w:color="auto"/>
      </w:divBdr>
    </w:div>
    <w:div w:id="1930651862">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72656033">
      <w:bodyDiv w:val="1"/>
      <w:marLeft w:val="0"/>
      <w:marRight w:val="0"/>
      <w:marTop w:val="0"/>
      <w:marBottom w:val="0"/>
      <w:divBdr>
        <w:top w:val="none" w:sz="0" w:space="0" w:color="auto"/>
        <w:left w:val="none" w:sz="0" w:space="0" w:color="auto"/>
        <w:bottom w:val="none" w:sz="0" w:space="0" w:color="auto"/>
        <w:right w:val="none" w:sz="0" w:space="0" w:color="auto"/>
      </w:divBdr>
    </w:div>
    <w:div w:id="2082095221">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096171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statmethods.net/advstats/timeseries.html" TargetMode="External"/><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pranshu/Library/Containers/com.microsoft.Word/Data/Library/Application%20Support/Microsoft/Office/16.0/DTS/en-GB%7bF2CF86F2-040B-F841-9AFC-D566FDFCE122%7d/%7b4F37066B-8B86-874E-B608-5B20C40F7DB1%7dtf1000209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A4C8CC8B34ED1468542A541B8167C9E"/>
        <w:category>
          <w:name w:val="General"/>
          <w:gallery w:val="placeholder"/>
        </w:category>
        <w:types>
          <w:type w:val="bbPlcHdr"/>
        </w:types>
        <w:behaviors>
          <w:behavior w:val="content"/>
        </w:behaviors>
        <w:guid w:val="{9ED29675-DAE6-6041-8E32-C2D17A850C8D}"/>
      </w:docPartPr>
      <w:docPartBody>
        <w:p w:rsidR="00AB0858" w:rsidRDefault="0092521A">
          <w:pPr>
            <w:pStyle w:val="8A4C8CC8B34ED1468542A541B8167C9E"/>
          </w:pPr>
          <w:r>
            <w:rPr>
              <w:lang w:val="en-GB" w:bidi="en-GB"/>
            </w:rP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EE"/>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21A"/>
    <w:rsid w:val="0092521A"/>
    <w:rsid w:val="00997FD4"/>
    <w:rsid w:val="00A0152C"/>
    <w:rsid w:val="00AB0858"/>
    <w:rsid w:val="00D63D39"/>
    <w:rsid w:val="00FB0F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line="480" w:lineRule="auto"/>
      <w:ind w:firstLine="720"/>
      <w:outlineLvl w:val="2"/>
    </w:pPr>
    <w:rPr>
      <w:rFonts w:asciiTheme="majorHAnsi" w:eastAsiaTheme="majorEastAsia" w:hAnsiTheme="majorHAnsi" w:cstheme="majorBidi"/>
      <w:b/>
      <w:bCs/>
      <w:kern w:val="24"/>
      <w:lang w:val="en-US" w:eastAsia="ja-JP"/>
    </w:rPr>
  </w:style>
  <w:style w:type="paragraph" w:styleId="Heading4">
    <w:name w:val="heading 4"/>
    <w:basedOn w:val="Normal"/>
    <w:next w:val="Normal"/>
    <w:link w:val="Heading4Char"/>
    <w:uiPriority w:val="4"/>
    <w:unhideWhenUsed/>
    <w:qFormat/>
    <w:pPr>
      <w:keepNext/>
      <w:keepLines/>
      <w:spacing w:line="480" w:lineRule="auto"/>
      <w:ind w:firstLine="720"/>
      <w:outlineLvl w:val="3"/>
    </w:pPr>
    <w:rPr>
      <w:rFonts w:asciiTheme="majorHAnsi" w:eastAsiaTheme="majorEastAsia" w:hAnsiTheme="majorHAnsi" w:cstheme="majorBidi"/>
      <w:b/>
      <w:bCs/>
      <w:i/>
      <w:iCs/>
      <w:kern w:val="24"/>
      <w:lang w:val="en-US" w:eastAsia="ja-JP"/>
    </w:rPr>
  </w:style>
  <w:style w:type="paragraph" w:styleId="Heading5">
    <w:name w:val="heading 5"/>
    <w:basedOn w:val="Normal"/>
    <w:next w:val="Normal"/>
    <w:link w:val="Heading5Char"/>
    <w:uiPriority w:val="4"/>
    <w:unhideWhenUsed/>
    <w:qFormat/>
    <w:pPr>
      <w:keepNext/>
      <w:keepLines/>
      <w:spacing w:line="480" w:lineRule="auto"/>
      <w:ind w:firstLine="720"/>
      <w:outlineLvl w:val="4"/>
    </w:pPr>
    <w:rPr>
      <w:rFonts w:asciiTheme="majorHAnsi" w:eastAsiaTheme="majorEastAsia" w:hAnsiTheme="majorHAnsi" w:cstheme="majorBidi"/>
      <w:i/>
      <w:iCs/>
      <w:kern w:val="2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A4C8CC8B34ED1468542A541B8167C9E">
    <w:name w:val="8A4C8CC8B34ED1468542A541B8167C9E"/>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val="en-US" w:eastAsia="ja-JP"/>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val="en-US" w:eastAsia="ja-JP"/>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val="en-US" w:eastAsia="ja-JP"/>
    </w:rPr>
  </w:style>
  <w:style w:type="paragraph" w:styleId="Bibliography">
    <w:name w:val="Bibliography"/>
    <w:basedOn w:val="Normal"/>
    <w:next w:val="Normal"/>
    <w:uiPriority w:val="37"/>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8DACC88E-2C5E-8A4B-933D-C71004F7A3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{4F37066B-8B86-874E-B608-5B20C40F7DB1}tf10002091.dotx</Template>
  <TotalTime>106</TotalTime>
  <Pages>16</Pages>
  <Words>1967</Words>
  <Characters>11215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Time Series Analysis in R</vt:lpstr>
    </vt:vector>
  </TitlesOfParts>
  <Company/>
  <LinksUpToDate>false</LinksUpToDate>
  <CharactersWithSpaces>13156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Time Series Analysis in R</dc:title>
  <dc:subject/>
  <dc:creator>Microsoft Office User</dc:creator>
  <cp:keywords/>
  <dc:description/>
  <cp:lastModifiedBy>Pranshu Kumar Premi</cp:lastModifiedBy>
  <cp:revision>15</cp:revision>
  <dcterms:created xsi:type="dcterms:W3CDTF">2020-02-13T21:15:00Z</dcterms:created>
  <dcterms:modified xsi:type="dcterms:W3CDTF">2020-09-25T16:55:00Z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